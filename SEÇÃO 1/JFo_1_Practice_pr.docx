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9E78" w14:textId="77777777" w:rsidR="00512B16" w:rsidRPr="001E6CE7" w:rsidRDefault="00512B16" w:rsidP="00512B16">
      <w:pPr>
        <w:pStyle w:val="OracleSansTitle"/>
        <w:rPr>
          <w:color w:val="4E3629" w:themeColor="text1"/>
          <w:kern w:val="2"/>
        </w:rPr>
      </w:pPr>
      <w:r w:rsidRPr="001E6CE7">
        <w:rPr>
          <w:color w:val="4E3629" w:themeColor="text1"/>
          <w:kern w:val="2"/>
          <w:lang w:bidi="pt-BR"/>
        </w:rPr>
        <w:t xml:space="preserve">Java </w:t>
      </w:r>
      <w:proofErr w:type="spellStart"/>
      <w:r w:rsidRPr="001E6CE7">
        <w:rPr>
          <w:color w:val="4E3629" w:themeColor="text1"/>
          <w:kern w:val="2"/>
          <w:lang w:bidi="pt-BR"/>
        </w:rPr>
        <w:t>Foundations</w:t>
      </w:r>
      <w:proofErr w:type="spellEnd"/>
    </w:p>
    <w:p w14:paraId="54946B29" w14:textId="77777777" w:rsidR="00512B16" w:rsidRPr="001E6CE7" w:rsidRDefault="00512B16" w:rsidP="00512B16">
      <w:pPr>
        <w:pStyle w:val="OracleSansTitle"/>
        <w:rPr>
          <w:color w:val="4E3629" w:themeColor="text1"/>
          <w:kern w:val="2"/>
        </w:rPr>
      </w:pPr>
      <w:r w:rsidRPr="001E6CE7">
        <w:rPr>
          <w:color w:val="4E3629" w:themeColor="text1"/>
          <w:kern w:val="2"/>
          <w:lang w:bidi="pt-BR"/>
        </w:rPr>
        <w:t>Exercícios - Seção 1</w:t>
      </w:r>
    </w:p>
    <w:p w14:paraId="5CDFF09D" w14:textId="77777777" w:rsidR="00512B16" w:rsidRPr="001E6CE7" w:rsidRDefault="00512B16" w:rsidP="00512B16">
      <w:pPr>
        <w:pStyle w:val="OracleSansTitle"/>
        <w:rPr>
          <w:color w:val="4E3629" w:themeColor="text1"/>
          <w:kern w:val="2"/>
        </w:rPr>
      </w:pPr>
    </w:p>
    <w:p w14:paraId="161EA662" w14:textId="0909AA7F" w:rsidR="00512B16" w:rsidRPr="001E6CE7" w:rsidRDefault="00512B16" w:rsidP="00512B16">
      <w:pPr>
        <w:pStyle w:val="OracleSansTitle"/>
        <w:rPr>
          <w:b/>
          <w:bCs/>
          <w:color w:val="4E3629" w:themeColor="text1"/>
          <w:kern w:val="2"/>
          <w:sz w:val="22"/>
          <w:szCs w:val="22"/>
        </w:rPr>
      </w:pPr>
      <w:r w:rsidRPr="001E6CE7">
        <w:rPr>
          <w:b/>
          <w:color w:val="4E3629" w:themeColor="text1"/>
          <w:kern w:val="2"/>
          <w:sz w:val="22"/>
          <w:szCs w:val="22"/>
          <w:lang w:bidi="pt-BR"/>
        </w:rPr>
        <w:t xml:space="preserve">Parte </w:t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/>
        </w:rPr>
        <w:fldChar w:fldCharType="begin"/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/>
        </w:rPr>
        <w:instrText xml:space="preserve"> SEQ \c lesson \* MERGEFORMAT </w:instrText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/>
        </w:rPr>
        <w:fldChar w:fldCharType="separate"/>
      </w:r>
      <w:r w:rsidR="00997BE7">
        <w:rPr>
          <w:b/>
          <w:noProof/>
          <w:color w:val="4E3629" w:themeColor="text1"/>
          <w:kern w:val="2"/>
          <w:sz w:val="22"/>
          <w:szCs w:val="22"/>
          <w:lang w:bidi="pt-BR"/>
        </w:rPr>
        <w:t>0</w:t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/>
        </w:rPr>
        <w:fldChar w:fldCharType="end"/>
      </w:r>
      <w:r w:rsidRPr="001E6CE7">
        <w:rPr>
          <w:b/>
          <w:color w:val="4E3629" w:themeColor="text1"/>
          <w:kern w:val="2"/>
          <w:sz w:val="22"/>
          <w:szCs w:val="22"/>
          <w:lang w:bidi="pt-BR"/>
        </w:rPr>
        <w:t>: Crie um projeto Java e adicione um arquivo .</w:t>
      </w:r>
      <w:proofErr w:type="spellStart"/>
      <w:r w:rsidRPr="001E6CE7">
        <w:rPr>
          <w:b/>
          <w:color w:val="4E3629" w:themeColor="text1"/>
          <w:kern w:val="2"/>
          <w:sz w:val="22"/>
          <w:szCs w:val="22"/>
          <w:lang w:bidi="pt-BR"/>
        </w:rPr>
        <w:t>java</w:t>
      </w:r>
      <w:proofErr w:type="spellEnd"/>
      <w:r w:rsidRPr="001E6CE7">
        <w:rPr>
          <w:b/>
          <w:color w:val="4E3629" w:themeColor="text1"/>
          <w:kern w:val="2"/>
          <w:sz w:val="22"/>
          <w:szCs w:val="22"/>
          <w:lang w:bidi="pt-BR"/>
        </w:rPr>
        <w:t xml:space="preserve"> existente</w:t>
      </w:r>
    </w:p>
    <w:p w14:paraId="30E1ADEE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22"/>
          <w:szCs w:val="22"/>
        </w:rPr>
      </w:pPr>
      <w:r w:rsidRPr="001E6CE7">
        <w:rPr>
          <w:color w:val="4E3629" w:themeColor="text1"/>
          <w:kern w:val="2"/>
          <w:sz w:val="22"/>
          <w:szCs w:val="22"/>
          <w:lang w:bidi="pt-BR"/>
        </w:rPr>
        <w:t>Visão geral</w:t>
      </w:r>
    </w:p>
    <w:p w14:paraId="5CDA635E" w14:textId="77777777" w:rsidR="00512B16" w:rsidRPr="001E6CE7" w:rsidRDefault="00512B16" w:rsidP="00512B16">
      <w:pPr>
        <w:pStyle w:val="Corpodetexto"/>
        <w:rPr>
          <w:color w:val="4E3629" w:themeColor="text1"/>
          <w:kern w:val="2"/>
          <w:sz w:val="18"/>
          <w:szCs w:val="18"/>
        </w:rPr>
      </w:pPr>
    </w:p>
    <w:p w14:paraId="4122FA2B" w14:textId="77777777" w:rsidR="00512B16" w:rsidRPr="001E6CE7" w:rsidRDefault="00512B16" w:rsidP="00512B16">
      <w:pPr>
        <w:pStyle w:val="Corpodetexto"/>
        <w:rPr>
          <w:b/>
          <w:bCs/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Os arquivos de código deste curso são fornecidos como arquivos .</w:t>
      </w:r>
      <w:proofErr w:type="spellStart"/>
      <w:r w:rsidRPr="001E6CE7">
        <w:rPr>
          <w:color w:val="4E3629" w:themeColor="text1"/>
          <w:kern w:val="2"/>
          <w:sz w:val="18"/>
          <w:szCs w:val="18"/>
          <w:lang w:bidi="pt-BR"/>
        </w:rPr>
        <w:t>java</w:t>
      </w:r>
      <w:proofErr w:type="spellEnd"/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, que podem ser adicionados a projetos Java no IDE de sua escolha. </w:t>
      </w:r>
    </w:p>
    <w:p w14:paraId="75E42879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Tarefas</w:t>
      </w:r>
    </w:p>
    <w:p w14:paraId="4CF19687" w14:textId="77777777" w:rsidR="00512B16" w:rsidRPr="001E6CE7" w:rsidRDefault="00512B16" w:rsidP="00512B16">
      <w:pPr>
        <w:pStyle w:val="Corpodetexto"/>
        <w:rPr>
          <w:kern w:val="2"/>
          <w:sz w:val="18"/>
          <w:szCs w:val="18"/>
          <w:lang w:eastAsia="en-US"/>
        </w:rPr>
      </w:pPr>
    </w:p>
    <w:p w14:paraId="6B289A86" w14:textId="77777777" w:rsidR="00512B16" w:rsidRPr="001E6CE7" w:rsidRDefault="00512B16" w:rsidP="00512B16">
      <w:pPr>
        <w:pStyle w:val="Task1"/>
        <w:numPr>
          <w:ilvl w:val="0"/>
          <w:numId w:val="14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No Material de Referência desta lição, você encontrará instruções detalhadas sobre como criar novos projetos e adicionar um arquivo .</w:t>
      </w:r>
      <w:proofErr w:type="spellStart"/>
      <w:r w:rsidRPr="001E6CE7">
        <w:rPr>
          <w:color w:val="4E3629" w:themeColor="text1"/>
          <w:kern w:val="2"/>
          <w:sz w:val="18"/>
          <w:szCs w:val="18"/>
          <w:lang w:bidi="pt-BR"/>
        </w:rPr>
        <w:t>java</w:t>
      </w:r>
      <w:proofErr w:type="spellEnd"/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 existente ao projeto para NetBeans e Eclipse. Se você estiver usando um desses </w:t>
      </w:r>
      <w:proofErr w:type="spellStart"/>
      <w:r w:rsidRPr="001E6CE7">
        <w:rPr>
          <w:color w:val="4E3629" w:themeColor="text1"/>
          <w:kern w:val="2"/>
          <w:sz w:val="18"/>
          <w:szCs w:val="18"/>
          <w:lang w:bidi="pt-BR"/>
        </w:rPr>
        <w:t>IDEs</w:t>
      </w:r>
      <w:proofErr w:type="spellEnd"/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 Java, siga as etapas descritas no Material de Referência relevante. Se estiver usando outro IDE Java, consulte a documentação do IDE para obter informações sobre como criar um novo projeto e adicionar um arquivo .</w:t>
      </w:r>
      <w:proofErr w:type="spellStart"/>
      <w:r w:rsidRPr="001E6CE7">
        <w:rPr>
          <w:color w:val="4E3629" w:themeColor="text1"/>
          <w:kern w:val="2"/>
          <w:sz w:val="18"/>
          <w:szCs w:val="18"/>
          <w:lang w:bidi="pt-BR"/>
        </w:rPr>
        <w:t>java</w:t>
      </w:r>
      <w:proofErr w:type="spellEnd"/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 existente a ele.</w:t>
      </w:r>
    </w:p>
    <w:p w14:paraId="0FBCEC96" w14:textId="77777777" w:rsidR="00512B16" w:rsidRPr="001E6CE7" w:rsidRDefault="00512B16" w:rsidP="00512B16">
      <w:pPr>
        <w:pStyle w:val="Task1"/>
        <w:rPr>
          <w:color w:val="4E3629" w:themeColor="text1"/>
          <w:kern w:val="2"/>
        </w:rPr>
      </w:pPr>
    </w:p>
    <w:p w14:paraId="5DCCEB2A" w14:textId="77777777" w:rsidR="00512B16" w:rsidRPr="001E6CE7" w:rsidRDefault="00512B16" w:rsidP="0090560C">
      <w:pPr>
        <w:pStyle w:val="OracleSansTitle"/>
        <w:rPr>
          <w:b/>
          <w:bCs/>
          <w:color w:val="4E3629" w:themeColor="text1"/>
          <w:kern w:val="2"/>
          <w:sz w:val="22"/>
          <w:szCs w:val="22"/>
        </w:rPr>
      </w:pPr>
      <w:r w:rsidRPr="001E6CE7">
        <w:rPr>
          <w:b/>
          <w:color w:val="4E3629" w:themeColor="text1"/>
          <w:kern w:val="2"/>
          <w:sz w:val="22"/>
          <w:szCs w:val="22"/>
          <w:lang w:bidi="pt-BR"/>
        </w:rPr>
        <w:t xml:space="preserve">Parte 2: Crie um projeto Java com uma classe </w:t>
      </w:r>
      <w:proofErr w:type="spellStart"/>
      <w:r w:rsidRPr="001E6CE7">
        <w:rPr>
          <w:b/>
          <w:color w:val="4E3629" w:themeColor="text1"/>
          <w:kern w:val="2"/>
          <w:sz w:val="22"/>
          <w:szCs w:val="22"/>
          <w:lang w:bidi="pt-BR"/>
        </w:rPr>
        <w:t>main</w:t>
      </w:r>
      <w:proofErr w:type="spellEnd"/>
      <w:r w:rsidRPr="001E6CE7">
        <w:rPr>
          <w:b/>
          <w:color w:val="4E3629" w:themeColor="text1"/>
          <w:kern w:val="2"/>
          <w:sz w:val="22"/>
          <w:szCs w:val="22"/>
          <w:lang w:bidi="pt-BR"/>
        </w:rPr>
        <w:t xml:space="preserve"> </w:t>
      </w:r>
    </w:p>
    <w:p w14:paraId="19669EB3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Visão geral</w:t>
      </w:r>
    </w:p>
    <w:p w14:paraId="10E2F6D9" w14:textId="77777777" w:rsidR="00512B16" w:rsidRPr="001E6CE7" w:rsidRDefault="00512B16" w:rsidP="00512B16">
      <w:pPr>
        <w:pStyle w:val="Corpodetexto"/>
        <w:rPr>
          <w:kern w:val="2"/>
          <w:sz w:val="18"/>
          <w:szCs w:val="18"/>
          <w:lang w:eastAsia="en-US"/>
        </w:rPr>
      </w:pPr>
    </w:p>
    <w:p w14:paraId="6E2490B0" w14:textId="77777777" w:rsidR="00512B16" w:rsidRPr="001E6CE7" w:rsidRDefault="00512B16" w:rsidP="00512B16">
      <w:pPr>
        <w:pStyle w:val="Corpodetexto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Crie um novo projeto Java e uma classe Java sem usar os arquivos de código fornecidos.</w:t>
      </w:r>
    </w:p>
    <w:p w14:paraId="0BCF9013" w14:textId="77777777" w:rsidR="00512B16" w:rsidRPr="001E6CE7" w:rsidRDefault="00512B16" w:rsidP="00512B16">
      <w:pPr>
        <w:pStyle w:val="SectionTitle"/>
        <w:rPr>
          <w:color w:val="4E3629" w:themeColor="text1"/>
          <w:kern w:val="2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Tarefas</w:t>
      </w:r>
    </w:p>
    <w:p w14:paraId="34D6DE2D" w14:textId="77777777" w:rsidR="00512B16" w:rsidRPr="001E6CE7" w:rsidRDefault="00512B16" w:rsidP="00512B16">
      <w:pPr>
        <w:pStyle w:val="Corpodetexto"/>
        <w:rPr>
          <w:kern w:val="2"/>
          <w:sz w:val="18"/>
          <w:szCs w:val="18"/>
          <w:lang w:eastAsia="en-US"/>
        </w:rPr>
      </w:pPr>
    </w:p>
    <w:p w14:paraId="321643CF" w14:textId="77777777" w:rsidR="00512B16" w:rsidRPr="001E6CE7" w:rsidRDefault="00512B16" w:rsidP="00512B16">
      <w:pPr>
        <w:pStyle w:val="Task1"/>
        <w:numPr>
          <w:ilvl w:val="0"/>
          <w:numId w:val="15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A Parte 2 do Material de Referência desta lição, que você usou anteriormente para adicionar um arquivo Java existente a um projeto, contém instruções detalhadas sobre como criar um novo projeto com uma classe </w:t>
      </w:r>
      <w:proofErr w:type="spellStart"/>
      <w:r w:rsidRPr="001E6CE7">
        <w:rPr>
          <w:color w:val="4E3629" w:themeColor="text1"/>
          <w:kern w:val="2"/>
          <w:sz w:val="18"/>
          <w:szCs w:val="18"/>
          <w:lang w:bidi="pt-BR"/>
        </w:rPr>
        <w:t>main</w:t>
      </w:r>
      <w:proofErr w:type="spellEnd"/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 do Java para NetBeans e Eclipse. </w:t>
      </w:r>
    </w:p>
    <w:p w14:paraId="1B341F6A" w14:textId="77777777" w:rsidR="00512B16" w:rsidRPr="001E6CE7" w:rsidRDefault="00512B16" w:rsidP="00512B16">
      <w:pPr>
        <w:pStyle w:val="Task1"/>
        <w:ind w:left="720" w:firstLine="0"/>
        <w:rPr>
          <w:color w:val="4E3629" w:themeColor="text1"/>
          <w:kern w:val="2"/>
          <w:sz w:val="18"/>
          <w:szCs w:val="18"/>
        </w:rPr>
      </w:pPr>
    </w:p>
    <w:p w14:paraId="39A5D65D" w14:textId="77777777" w:rsidR="00512B16" w:rsidRPr="001E6CE7" w:rsidRDefault="00512B16" w:rsidP="0090560C">
      <w:pPr>
        <w:pStyle w:val="Task1"/>
        <w:ind w:firstLine="0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Se você estiver usando um desses </w:t>
      </w:r>
      <w:proofErr w:type="spellStart"/>
      <w:r w:rsidRPr="001E6CE7">
        <w:rPr>
          <w:color w:val="4E3629" w:themeColor="text1"/>
          <w:kern w:val="2"/>
          <w:sz w:val="18"/>
          <w:szCs w:val="18"/>
          <w:lang w:bidi="pt-BR"/>
        </w:rPr>
        <w:t>IDEs</w:t>
      </w:r>
      <w:proofErr w:type="spellEnd"/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 Java, siga as etapas descritas na parte 2 do Material de Referência relevante. Se estiver usando outro IDE Java, consulte a documentação do IDE para obter informações sobre como criar um novo projeto e adicionar um arquivo .</w:t>
      </w:r>
      <w:proofErr w:type="spellStart"/>
      <w:r w:rsidRPr="001E6CE7">
        <w:rPr>
          <w:color w:val="4E3629" w:themeColor="text1"/>
          <w:kern w:val="2"/>
          <w:sz w:val="18"/>
          <w:szCs w:val="18"/>
          <w:lang w:bidi="pt-BR"/>
        </w:rPr>
        <w:t>java</w:t>
      </w:r>
      <w:proofErr w:type="spellEnd"/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 existente a ele.</w:t>
      </w:r>
    </w:p>
    <w:p w14:paraId="2A1D71BF" w14:textId="77777777" w:rsidR="00512B16" w:rsidRPr="001E6CE7" w:rsidRDefault="00512B16" w:rsidP="00512B16">
      <w:pPr>
        <w:pStyle w:val="Task1"/>
        <w:ind w:left="0" w:firstLine="0"/>
        <w:rPr>
          <w:color w:val="4E3629" w:themeColor="text1"/>
          <w:kern w:val="2"/>
        </w:rPr>
      </w:pPr>
    </w:p>
    <w:p w14:paraId="46A17C8F" w14:textId="77777777" w:rsidR="00512B16" w:rsidRPr="001E6CE7" w:rsidRDefault="00512B16" w:rsidP="0090560C">
      <w:pPr>
        <w:pStyle w:val="OracleSansTitle"/>
        <w:rPr>
          <w:b/>
          <w:bCs/>
          <w:color w:val="4E3629" w:themeColor="text1"/>
          <w:kern w:val="2"/>
          <w:sz w:val="22"/>
          <w:szCs w:val="22"/>
        </w:rPr>
      </w:pPr>
      <w:r w:rsidRPr="001E6CE7">
        <w:rPr>
          <w:b/>
          <w:color w:val="4E3629" w:themeColor="text1"/>
          <w:kern w:val="2"/>
          <w:sz w:val="22"/>
          <w:szCs w:val="22"/>
          <w:lang w:bidi="pt-BR"/>
        </w:rPr>
        <w:t xml:space="preserve">Parte 3: Teste seu código </w:t>
      </w:r>
    </w:p>
    <w:p w14:paraId="3C34616D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Visão geral</w:t>
      </w:r>
    </w:p>
    <w:p w14:paraId="408A6685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18"/>
          <w:szCs w:val="18"/>
        </w:rPr>
      </w:pPr>
      <w:r w:rsidRPr="001E6CE7">
        <w:rPr>
          <w:rFonts w:eastAsia="SimSun"/>
          <w:b w:val="0"/>
          <w:color w:val="4E3629" w:themeColor="text1"/>
          <w:kern w:val="2"/>
          <w:sz w:val="18"/>
          <w:szCs w:val="18"/>
          <w:lang w:bidi="pt-BR"/>
        </w:rPr>
        <w:t>Faça algumas edições no código e observe os resultados.</w:t>
      </w:r>
    </w:p>
    <w:p w14:paraId="188BC094" w14:textId="77777777" w:rsidR="00512B16" w:rsidRPr="001E6CE7" w:rsidRDefault="00512B16" w:rsidP="00512B16">
      <w:pPr>
        <w:pStyle w:val="Task1"/>
        <w:ind w:left="0" w:firstLine="0"/>
        <w:rPr>
          <w:color w:val="4E3629" w:themeColor="text1"/>
          <w:kern w:val="2"/>
          <w:sz w:val="18"/>
          <w:szCs w:val="18"/>
        </w:rPr>
      </w:pPr>
    </w:p>
    <w:p w14:paraId="4467B373" w14:textId="77777777" w:rsidR="00512B16" w:rsidRPr="001E6CE7" w:rsidRDefault="00512B16" w:rsidP="00512B16">
      <w:pPr>
        <w:pStyle w:val="Task1"/>
        <w:numPr>
          <w:ilvl w:val="0"/>
          <w:numId w:val="16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Edite o código de modo que ele imprima uma mensagem diferente de “</w:t>
      </w:r>
      <w:proofErr w:type="spellStart"/>
      <w:r w:rsidRPr="001E6CE7">
        <w:rPr>
          <w:color w:val="4E3629" w:themeColor="text1"/>
          <w:kern w:val="2"/>
          <w:sz w:val="18"/>
          <w:szCs w:val="18"/>
          <w:lang w:bidi="pt-BR"/>
        </w:rPr>
        <w:t>Hello</w:t>
      </w:r>
      <w:proofErr w:type="spellEnd"/>
      <w:r w:rsidRPr="001E6CE7">
        <w:rPr>
          <w:color w:val="4E3629" w:themeColor="text1"/>
          <w:kern w:val="2"/>
          <w:sz w:val="18"/>
          <w:szCs w:val="18"/>
          <w:lang w:bidi="pt-BR"/>
        </w:rPr>
        <w:t xml:space="preserve"> World!”.</w:t>
      </w:r>
    </w:p>
    <w:p w14:paraId="595C19C5" w14:textId="2817C466" w:rsidR="00512B16" w:rsidRPr="001E6CE7" w:rsidRDefault="00512B16" w:rsidP="0090560C">
      <w:pPr>
        <w:pStyle w:val="Task1"/>
        <w:numPr>
          <w:ilvl w:val="0"/>
          <w:numId w:val="18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Compile e execute o código para verificar o efeito das alterações que foram feitas.</w:t>
      </w:r>
    </w:p>
    <w:p w14:paraId="3D556FFC" w14:textId="004097E6" w:rsidR="00512B16" w:rsidRPr="001E6CE7" w:rsidRDefault="00D06451" w:rsidP="00D06451">
      <w:pPr>
        <w:pStyle w:val="Task1"/>
        <w:ind w:left="720" w:firstLine="0"/>
        <w:rPr>
          <w:color w:val="4E3629" w:themeColor="text1"/>
          <w:kern w:val="2"/>
          <w:sz w:val="18"/>
          <w:szCs w:val="18"/>
        </w:rPr>
      </w:pPr>
      <w:r>
        <w:rPr>
          <w:color w:val="4E3629" w:themeColor="text1"/>
          <w:kern w:val="2"/>
          <w:sz w:val="18"/>
          <w:szCs w:val="18"/>
        </w:rPr>
        <w:t>Feito.</w:t>
      </w:r>
    </w:p>
    <w:p w14:paraId="11B5F316" w14:textId="77777777" w:rsidR="00512B16" w:rsidRPr="001E6CE7" w:rsidRDefault="00512B16" w:rsidP="00512B16">
      <w:pPr>
        <w:pStyle w:val="Task1"/>
        <w:numPr>
          <w:ilvl w:val="0"/>
          <w:numId w:val="16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Altere o ‘</w:t>
      </w:r>
      <w:r w:rsidRPr="001E6CE7">
        <w:rPr>
          <w:rFonts w:ascii="Courier New" w:eastAsia="Courier New" w:hAnsi="Courier New" w:cs="Courier New"/>
          <w:color w:val="4E3629" w:themeColor="text1"/>
          <w:kern w:val="2"/>
          <w:sz w:val="18"/>
          <w:szCs w:val="18"/>
          <w:lang w:bidi="pt-BR"/>
        </w:rPr>
        <w:t>S</w:t>
      </w:r>
      <w:r w:rsidRPr="001E6CE7">
        <w:rPr>
          <w:color w:val="4E3629" w:themeColor="text1"/>
          <w:kern w:val="2"/>
          <w:sz w:val="18"/>
          <w:szCs w:val="18"/>
          <w:lang w:bidi="pt-BR"/>
        </w:rPr>
        <w:t>’ em ‘</w:t>
      </w:r>
      <w:r w:rsidRPr="001E6CE7">
        <w:rPr>
          <w:rFonts w:ascii="Courier New" w:eastAsia="Courier New" w:hAnsi="Courier New" w:cs="Courier New"/>
          <w:color w:val="4E3629" w:themeColor="text1"/>
          <w:kern w:val="2"/>
          <w:sz w:val="18"/>
          <w:szCs w:val="18"/>
          <w:lang w:bidi="pt-BR"/>
        </w:rPr>
        <w:t>System</w:t>
      </w:r>
      <w:r w:rsidRPr="001E6CE7">
        <w:rPr>
          <w:color w:val="4E3629" w:themeColor="text1"/>
          <w:kern w:val="2"/>
          <w:sz w:val="18"/>
          <w:szCs w:val="18"/>
          <w:lang w:bidi="pt-BR"/>
        </w:rPr>
        <w:t>’ para minúsculo e tente compilar.</w:t>
      </w:r>
    </w:p>
    <w:p w14:paraId="0C3B52FC" w14:textId="1F22614C" w:rsidR="00512B16" w:rsidRDefault="00512B16" w:rsidP="0090560C">
      <w:pPr>
        <w:pStyle w:val="Task1"/>
        <w:numPr>
          <w:ilvl w:val="0"/>
          <w:numId w:val="17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A sintaxe Java faz distinção entre letras maiúsculas e minúsculas?</w:t>
      </w:r>
    </w:p>
    <w:p w14:paraId="770E710B" w14:textId="49E289A2" w:rsidR="00D06451" w:rsidRPr="001E6CE7" w:rsidRDefault="00D06451" w:rsidP="00D06451">
      <w:pPr>
        <w:pStyle w:val="Task1"/>
        <w:ind w:left="792" w:firstLine="0"/>
        <w:rPr>
          <w:color w:val="4E3629" w:themeColor="text1"/>
          <w:kern w:val="2"/>
          <w:sz w:val="18"/>
          <w:szCs w:val="18"/>
        </w:rPr>
      </w:pPr>
      <w:r>
        <w:rPr>
          <w:color w:val="4E3629" w:themeColor="text1"/>
          <w:kern w:val="2"/>
          <w:sz w:val="18"/>
          <w:szCs w:val="18"/>
          <w:lang w:bidi="pt-BR"/>
        </w:rPr>
        <w:t>Sim.</w:t>
      </w:r>
    </w:p>
    <w:p w14:paraId="5AEB45AB" w14:textId="77777777" w:rsidR="00512B16" w:rsidRPr="001E6CE7" w:rsidRDefault="00512B16" w:rsidP="00512B16">
      <w:pPr>
        <w:pStyle w:val="Task1"/>
        <w:ind w:left="1440" w:firstLine="0"/>
        <w:rPr>
          <w:color w:val="4E3629" w:themeColor="text1"/>
          <w:kern w:val="2"/>
          <w:sz w:val="18"/>
          <w:szCs w:val="18"/>
        </w:rPr>
      </w:pPr>
    </w:p>
    <w:p w14:paraId="0EDC8CD6" w14:textId="77777777" w:rsidR="00512B16" w:rsidRPr="001E6CE7" w:rsidRDefault="00512B16" w:rsidP="00512B16">
      <w:pPr>
        <w:pStyle w:val="Task1"/>
        <w:numPr>
          <w:ilvl w:val="0"/>
          <w:numId w:val="16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Remova o ponto e vírgula (</w:t>
      </w:r>
      <w:r w:rsidRPr="001E6CE7">
        <w:rPr>
          <w:b/>
          <w:color w:val="4E3629" w:themeColor="text1"/>
          <w:kern w:val="2"/>
          <w:sz w:val="18"/>
          <w:szCs w:val="18"/>
          <w:lang w:bidi="pt-BR"/>
        </w:rPr>
        <w:t>;</w:t>
      </w:r>
      <w:r w:rsidRPr="001E6CE7">
        <w:rPr>
          <w:color w:val="4E3629" w:themeColor="text1"/>
          <w:kern w:val="2"/>
          <w:sz w:val="18"/>
          <w:szCs w:val="18"/>
          <w:lang w:bidi="pt-BR"/>
        </w:rPr>
        <w:t>) e tente compilar.</w:t>
      </w:r>
    </w:p>
    <w:p w14:paraId="3E13ADCE" w14:textId="00259799" w:rsidR="00512B16" w:rsidRDefault="00512B16" w:rsidP="0090560C">
      <w:pPr>
        <w:pStyle w:val="Task1"/>
        <w:numPr>
          <w:ilvl w:val="0"/>
          <w:numId w:val="17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/>
        </w:rPr>
        <w:t>O ponto e vírgula é importante para a sintaxe Java?</w:t>
      </w:r>
    </w:p>
    <w:p w14:paraId="723B966B" w14:textId="302E4577" w:rsidR="00D06451" w:rsidRPr="001E6CE7" w:rsidRDefault="00D06451" w:rsidP="00D06451">
      <w:pPr>
        <w:pStyle w:val="Task1"/>
        <w:ind w:left="792" w:firstLine="0"/>
        <w:rPr>
          <w:color w:val="4E3629" w:themeColor="text1"/>
          <w:kern w:val="2"/>
          <w:sz w:val="18"/>
          <w:szCs w:val="18"/>
        </w:rPr>
      </w:pPr>
      <w:r>
        <w:rPr>
          <w:color w:val="4E3629" w:themeColor="text1"/>
          <w:kern w:val="2"/>
          <w:sz w:val="18"/>
          <w:szCs w:val="18"/>
          <w:lang w:bidi="pt-BR"/>
        </w:rPr>
        <w:t>Sim.</w:t>
      </w:r>
    </w:p>
    <w:p w14:paraId="20F83915" w14:textId="77777777" w:rsidR="00DA3109" w:rsidRPr="001E6CE7" w:rsidRDefault="00DA3109" w:rsidP="00EB059F">
      <w:pPr>
        <w:pStyle w:val="OracleSansParagraphText"/>
        <w:rPr>
          <w:kern w:val="2"/>
        </w:rPr>
      </w:pPr>
    </w:p>
    <w:sectPr w:rsidR="00DA3109" w:rsidRPr="001E6CE7" w:rsidSect="00A5383F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34" w:right="720" w:bottom="360" w:left="720" w:header="172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0798" w14:textId="77777777" w:rsidR="006A20EB" w:rsidRDefault="006A20EB" w:rsidP="00ED52E6">
      <w:r>
        <w:separator/>
      </w:r>
    </w:p>
  </w:endnote>
  <w:endnote w:type="continuationSeparator" w:id="0">
    <w:p w14:paraId="1E817F28" w14:textId="77777777" w:rsidR="006A20EB" w:rsidRDefault="006A20EB" w:rsidP="00ED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088C" w14:textId="77777777" w:rsidR="00916CD5" w:rsidRDefault="00000000">
    <w:pPr>
      <w:pStyle w:val="Rodap"/>
    </w:pPr>
    <w:sdt>
      <w:sdtPr>
        <w:id w:val="969400743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969400748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969400753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F0573" w14:textId="77777777" w:rsidR="00F9420A" w:rsidRPr="00DA3109" w:rsidRDefault="00F9420A" w:rsidP="00F9420A">
    <w:pPr>
      <w:pStyle w:val="Rodap"/>
      <w:rPr>
        <w:color w:val="4E3629" w:themeColor="text1"/>
      </w:rPr>
    </w:pPr>
    <w:r w:rsidRPr="001E046F">
      <w:rPr>
        <w:rFonts w:ascii="Arial" w:eastAsia="Arial" w:hAnsi="Arial" w:cs="Arial"/>
        <w:color w:val="4E3629" w:themeColor="text1"/>
        <w:sz w:val="12"/>
        <w:szCs w:val="12"/>
        <w:lang w:bidi="pt-BR"/>
      </w:rPr>
      <w:t xml:space="preserve">Copyright © 2022, Oracle e/ou suas empresas afiliadas. Oracle, Java e MySQL são marcas comerciais registradas da Oracle e/ou de suas empresas afiliadas. Outros nomes podem ser marcas comerciais de seus respectivos proprietários. </w:t>
    </w:r>
    <w:r w:rsidRPr="00DA3109">
      <w:rPr>
        <w:color w:val="4E3629" w:themeColor="text1"/>
        <w:lang w:bidi="pt-BR"/>
      </w:rPr>
      <w:ptab w:relativeTo="margin" w:alignment="right" w:leader="none"/>
    </w:r>
    <w:r w:rsidRPr="00DA3109">
      <w:rPr>
        <w:color w:val="4E3629" w:themeColor="text1"/>
        <w:lang w:bidi="pt-BR"/>
      </w:rPr>
      <w:fldChar w:fldCharType="begin"/>
    </w:r>
    <w:r w:rsidRPr="00DA3109">
      <w:rPr>
        <w:color w:val="4E3629" w:themeColor="text1"/>
        <w:lang w:bidi="pt-BR"/>
      </w:rPr>
      <w:instrText xml:space="preserve"> PAGE   \* MERGEFORMAT </w:instrText>
    </w:r>
    <w:r w:rsidRPr="00DA3109">
      <w:rPr>
        <w:color w:val="4E3629" w:themeColor="text1"/>
        <w:lang w:bidi="pt-BR"/>
      </w:rPr>
      <w:fldChar w:fldCharType="separate"/>
    </w:r>
    <w:r w:rsidRPr="00DA3109">
      <w:rPr>
        <w:noProof/>
        <w:color w:val="4E3629" w:themeColor="text1"/>
        <w:lang w:bidi="pt-BR"/>
      </w:rPr>
      <w:t>1</w:t>
    </w:r>
    <w:r w:rsidRPr="00DA3109">
      <w:rPr>
        <w:noProof/>
        <w:color w:val="4E3629" w:themeColor="text1"/>
        <w:lang w:bidi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332B" w14:textId="77777777" w:rsidR="00141BD8" w:rsidRPr="00141BD8" w:rsidRDefault="00141BD8" w:rsidP="00141BD8">
    <w:pPr>
      <w:pStyle w:val="OracleSansParagraphText"/>
      <w:rPr>
        <w:sz w:val="12"/>
        <w:szCs w:val="12"/>
      </w:rPr>
    </w:pPr>
    <w:r>
      <w:rPr>
        <w:sz w:val="12"/>
        <w:szCs w:val="12"/>
        <w:lang w:bidi="pt-BR"/>
      </w:rPr>
      <w:t>Copyright © 2022, Oracle e/ou suas empresas afiliadas. Oracle, Java e MySQL são marcas comerciais registradas da Oracle e/ou de suas empresas afiliadas. Outros nomes podem ser marcas comerciais de seus respectivos proprietários.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B156" w14:textId="77777777" w:rsidR="006A20EB" w:rsidRDefault="006A20EB" w:rsidP="00ED52E6">
      <w:r>
        <w:separator/>
      </w:r>
    </w:p>
  </w:footnote>
  <w:footnote w:type="continuationSeparator" w:id="0">
    <w:p w14:paraId="4C98F570" w14:textId="77777777" w:rsidR="006A20EB" w:rsidRDefault="006A20EB" w:rsidP="00ED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9E12" w14:textId="77777777" w:rsidR="00916CD5" w:rsidRDefault="00000000">
    <w:pPr>
      <w:pStyle w:val="Cabealho"/>
    </w:pPr>
    <w:sdt>
      <w:sdtPr>
        <w:id w:val="171999623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171999624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171999625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</w:p>
  <w:p w14:paraId="7A5CDC32" w14:textId="77777777" w:rsidR="00916CD5" w:rsidRDefault="00916C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04BD" w14:textId="77777777" w:rsidR="000B2597" w:rsidRDefault="005F1382">
    <w:r>
      <w:rPr>
        <w:noProof/>
        <w:lang w:bidi="pt-BR"/>
      </w:rPr>
      <w:drawing>
        <wp:anchor distT="0" distB="0" distL="114300" distR="114300" simplePos="0" relativeHeight="251659264" behindDoc="0" locked="0" layoutInCell="1" allowOverlap="1" wp14:anchorId="42693D70" wp14:editId="5A66D8CA">
          <wp:simplePos x="0" y="0"/>
          <wp:positionH relativeFrom="margin">
            <wp:align>left</wp:align>
          </wp:positionH>
          <wp:positionV relativeFrom="paragraph">
            <wp:posOffset>-633730</wp:posOffset>
          </wp:positionV>
          <wp:extent cx="1787093" cy="59690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racle_Academ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093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pt-BR"/>
      </w:rPr>
      <w:drawing>
        <wp:anchor distT="0" distB="0" distL="114300" distR="114300" simplePos="0" relativeHeight="251657216" behindDoc="0" locked="0" layoutInCell="1" allowOverlap="1" wp14:anchorId="369794D3" wp14:editId="70353B84">
          <wp:simplePos x="0" y="0"/>
          <wp:positionH relativeFrom="column">
            <wp:posOffset>-457200</wp:posOffset>
          </wp:positionH>
          <wp:positionV relativeFrom="paragraph">
            <wp:posOffset>163203</wp:posOffset>
          </wp:positionV>
          <wp:extent cx="7772400" cy="9925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t-BR"/>
      </w:rPr>
      <w:drawing>
        <wp:anchor distT="0" distB="0" distL="114300" distR="114300" simplePos="0" relativeHeight="251658240" behindDoc="0" locked="0" layoutInCell="1" allowOverlap="1" wp14:anchorId="45392120" wp14:editId="3BB8B14D">
          <wp:simplePos x="0" y="0"/>
          <wp:positionH relativeFrom="column">
            <wp:posOffset>5209674</wp:posOffset>
          </wp:positionH>
          <wp:positionV relativeFrom="paragraph">
            <wp:posOffset>-601980</wp:posOffset>
          </wp:positionV>
          <wp:extent cx="1601587" cy="364345"/>
          <wp:effectExtent l="38100" t="0" r="36830" b="3619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87" cy="3643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algn="ctr" rotWithShape="0">
                      <a:schemeClr val="bg1">
                        <a:alpha val="0"/>
                      </a:schemeClr>
                    </a:outerShdw>
                  </a:effectLst>
                </pic:spPr>
              </pic:pic>
            </a:graphicData>
          </a:graphic>
        </wp:anchor>
      </w:drawing>
    </w:r>
  </w:p>
  <w:p w14:paraId="128892F1" w14:textId="77777777" w:rsidR="004E515E" w:rsidRDefault="004E51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8F6"/>
    <w:multiLevelType w:val="multilevel"/>
    <w:tmpl w:val="B70A9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55D"/>
    <w:multiLevelType w:val="multilevel"/>
    <w:tmpl w:val="90AC8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207F72"/>
    <w:multiLevelType w:val="hybridMultilevel"/>
    <w:tmpl w:val="56927646"/>
    <w:lvl w:ilvl="0" w:tplc="59988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06F94"/>
    <w:multiLevelType w:val="hybridMultilevel"/>
    <w:tmpl w:val="B70A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5F83"/>
    <w:multiLevelType w:val="hybridMultilevel"/>
    <w:tmpl w:val="A68E2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D55FB9"/>
    <w:multiLevelType w:val="hybridMultilevel"/>
    <w:tmpl w:val="0004E4F6"/>
    <w:lvl w:ilvl="0" w:tplc="4F90D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1350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53EE"/>
    <w:multiLevelType w:val="multilevel"/>
    <w:tmpl w:val="194CB9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64226ED"/>
    <w:multiLevelType w:val="hybridMultilevel"/>
    <w:tmpl w:val="31A63208"/>
    <w:lvl w:ilvl="0" w:tplc="8346A7AA">
      <w:start w:val="1"/>
      <w:numFmt w:val="bullet"/>
      <w:pStyle w:val="OracleSansParagraphBullets"/>
      <w:lvlText w:val=""/>
      <w:lvlJc w:val="left"/>
      <w:pPr>
        <w:ind w:left="288" w:hanging="288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66683"/>
    <w:multiLevelType w:val="hybridMultilevel"/>
    <w:tmpl w:val="E3AA99EE"/>
    <w:lvl w:ilvl="0" w:tplc="6824C972">
      <w:start w:val="1"/>
      <w:numFmt w:val="decimal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756F1"/>
    <w:multiLevelType w:val="hybridMultilevel"/>
    <w:tmpl w:val="24C86ED4"/>
    <w:lvl w:ilvl="0" w:tplc="4EF80F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D2D5F"/>
    <w:multiLevelType w:val="hybridMultilevel"/>
    <w:tmpl w:val="A6E072C6"/>
    <w:lvl w:ilvl="0" w:tplc="0F6AC39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D4589"/>
    <w:multiLevelType w:val="hybridMultilevel"/>
    <w:tmpl w:val="7A688DB8"/>
    <w:lvl w:ilvl="0" w:tplc="4F90DB4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D1350F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6B437C4"/>
    <w:multiLevelType w:val="hybridMultilevel"/>
    <w:tmpl w:val="23D85EAE"/>
    <w:lvl w:ilvl="0" w:tplc="1700B10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57B57"/>
    <w:multiLevelType w:val="hybridMultilevel"/>
    <w:tmpl w:val="19AA10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E900DD"/>
    <w:multiLevelType w:val="multilevel"/>
    <w:tmpl w:val="95B4926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68685">
    <w:abstractNumId w:val="3"/>
  </w:num>
  <w:num w:numId="2" w16cid:durableId="884214244">
    <w:abstractNumId w:val="0"/>
  </w:num>
  <w:num w:numId="3" w16cid:durableId="1342050625">
    <w:abstractNumId w:val="9"/>
  </w:num>
  <w:num w:numId="4" w16cid:durableId="373047885">
    <w:abstractNumId w:val="10"/>
  </w:num>
  <w:num w:numId="5" w16cid:durableId="1109202755">
    <w:abstractNumId w:val="14"/>
  </w:num>
  <w:num w:numId="6" w16cid:durableId="1728068002">
    <w:abstractNumId w:val="7"/>
  </w:num>
  <w:num w:numId="7" w16cid:durableId="1172836949">
    <w:abstractNumId w:val="6"/>
  </w:num>
  <w:num w:numId="8" w16cid:durableId="142746989">
    <w:abstractNumId w:val="8"/>
  </w:num>
  <w:num w:numId="9" w16cid:durableId="121311601">
    <w:abstractNumId w:val="12"/>
  </w:num>
  <w:num w:numId="10" w16cid:durableId="568729129">
    <w:abstractNumId w:val="2"/>
  </w:num>
  <w:num w:numId="11" w16cid:durableId="1275399786">
    <w:abstractNumId w:val="7"/>
  </w:num>
  <w:num w:numId="12" w16cid:durableId="1540359875">
    <w:abstractNumId w:val="7"/>
  </w:num>
  <w:num w:numId="13" w16cid:durableId="1255434093">
    <w:abstractNumId w:val="7"/>
  </w:num>
  <w:num w:numId="14" w16cid:durableId="1105462389">
    <w:abstractNumId w:val="4"/>
  </w:num>
  <w:num w:numId="15" w16cid:durableId="760881278">
    <w:abstractNumId w:val="1"/>
  </w:num>
  <w:num w:numId="16" w16cid:durableId="1227647115">
    <w:abstractNumId w:val="13"/>
  </w:num>
  <w:num w:numId="17" w16cid:durableId="271328423">
    <w:abstractNumId w:val="11"/>
  </w:num>
  <w:num w:numId="18" w16cid:durableId="97094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89"/>
    <w:rsid w:val="00001591"/>
    <w:rsid w:val="00016F10"/>
    <w:rsid w:val="00037526"/>
    <w:rsid w:val="00043995"/>
    <w:rsid w:val="00045DFF"/>
    <w:rsid w:val="00052D3C"/>
    <w:rsid w:val="000535E2"/>
    <w:rsid w:val="00055A78"/>
    <w:rsid w:val="00056D82"/>
    <w:rsid w:val="00071A36"/>
    <w:rsid w:val="00080268"/>
    <w:rsid w:val="00092988"/>
    <w:rsid w:val="00096215"/>
    <w:rsid w:val="000B2597"/>
    <w:rsid w:val="000C4F89"/>
    <w:rsid w:val="000C5CE0"/>
    <w:rsid w:val="000D1B82"/>
    <w:rsid w:val="000D1C1E"/>
    <w:rsid w:val="000D3DF0"/>
    <w:rsid w:val="000E44C0"/>
    <w:rsid w:val="000E5160"/>
    <w:rsid w:val="000F0B8A"/>
    <w:rsid w:val="000F695F"/>
    <w:rsid w:val="000F715C"/>
    <w:rsid w:val="00100859"/>
    <w:rsid w:val="001166FB"/>
    <w:rsid w:val="00121C34"/>
    <w:rsid w:val="001306FF"/>
    <w:rsid w:val="00130D87"/>
    <w:rsid w:val="00133113"/>
    <w:rsid w:val="00133276"/>
    <w:rsid w:val="00141BD8"/>
    <w:rsid w:val="001470A3"/>
    <w:rsid w:val="0016480A"/>
    <w:rsid w:val="001774F3"/>
    <w:rsid w:val="00191E93"/>
    <w:rsid w:val="00196CCE"/>
    <w:rsid w:val="001A16EC"/>
    <w:rsid w:val="001A6135"/>
    <w:rsid w:val="001C5A43"/>
    <w:rsid w:val="001D4CE8"/>
    <w:rsid w:val="001E046F"/>
    <w:rsid w:val="001E184E"/>
    <w:rsid w:val="001E3651"/>
    <w:rsid w:val="001E6CE7"/>
    <w:rsid w:val="001F4468"/>
    <w:rsid w:val="001F66CB"/>
    <w:rsid w:val="00204FB7"/>
    <w:rsid w:val="002079F5"/>
    <w:rsid w:val="0023066E"/>
    <w:rsid w:val="00230B59"/>
    <w:rsid w:val="00234529"/>
    <w:rsid w:val="0024070D"/>
    <w:rsid w:val="00261D23"/>
    <w:rsid w:val="00276139"/>
    <w:rsid w:val="002864A1"/>
    <w:rsid w:val="0028745A"/>
    <w:rsid w:val="002A57EE"/>
    <w:rsid w:val="002C2C58"/>
    <w:rsid w:val="002C48AC"/>
    <w:rsid w:val="002C673C"/>
    <w:rsid w:val="00311AA2"/>
    <w:rsid w:val="00335688"/>
    <w:rsid w:val="00337A10"/>
    <w:rsid w:val="00337D82"/>
    <w:rsid w:val="00353D91"/>
    <w:rsid w:val="00372E09"/>
    <w:rsid w:val="00376210"/>
    <w:rsid w:val="00395C64"/>
    <w:rsid w:val="003A726C"/>
    <w:rsid w:val="003C790C"/>
    <w:rsid w:val="003E2740"/>
    <w:rsid w:val="003E6480"/>
    <w:rsid w:val="003F163D"/>
    <w:rsid w:val="00412FE1"/>
    <w:rsid w:val="004155C6"/>
    <w:rsid w:val="00416E55"/>
    <w:rsid w:val="0042242B"/>
    <w:rsid w:val="0043718B"/>
    <w:rsid w:val="00473675"/>
    <w:rsid w:val="004A5D6E"/>
    <w:rsid w:val="004E515E"/>
    <w:rsid w:val="004F7631"/>
    <w:rsid w:val="00512B16"/>
    <w:rsid w:val="00515119"/>
    <w:rsid w:val="005211AF"/>
    <w:rsid w:val="005231C1"/>
    <w:rsid w:val="00551990"/>
    <w:rsid w:val="00557D95"/>
    <w:rsid w:val="00576366"/>
    <w:rsid w:val="00576395"/>
    <w:rsid w:val="005802D6"/>
    <w:rsid w:val="005C6DDF"/>
    <w:rsid w:val="005C7447"/>
    <w:rsid w:val="005F00B8"/>
    <w:rsid w:val="005F1382"/>
    <w:rsid w:val="00616D63"/>
    <w:rsid w:val="00632A74"/>
    <w:rsid w:val="006405D1"/>
    <w:rsid w:val="00663A38"/>
    <w:rsid w:val="00663CB3"/>
    <w:rsid w:val="00666C2A"/>
    <w:rsid w:val="00696C39"/>
    <w:rsid w:val="006A20EB"/>
    <w:rsid w:val="006B5F02"/>
    <w:rsid w:val="006C6160"/>
    <w:rsid w:val="006D5E6F"/>
    <w:rsid w:val="006F07E4"/>
    <w:rsid w:val="006F3695"/>
    <w:rsid w:val="0078757F"/>
    <w:rsid w:val="00790912"/>
    <w:rsid w:val="00791552"/>
    <w:rsid w:val="00793797"/>
    <w:rsid w:val="007A5FCD"/>
    <w:rsid w:val="007B5A12"/>
    <w:rsid w:val="007D0971"/>
    <w:rsid w:val="007F2907"/>
    <w:rsid w:val="0080038D"/>
    <w:rsid w:val="0083166B"/>
    <w:rsid w:val="00832DC0"/>
    <w:rsid w:val="00837875"/>
    <w:rsid w:val="008963E9"/>
    <w:rsid w:val="008A2683"/>
    <w:rsid w:val="008A7DE5"/>
    <w:rsid w:val="008B1770"/>
    <w:rsid w:val="008C7A90"/>
    <w:rsid w:val="008D1BA0"/>
    <w:rsid w:val="008E2B2F"/>
    <w:rsid w:val="008E6ED3"/>
    <w:rsid w:val="00900633"/>
    <w:rsid w:val="0090560C"/>
    <w:rsid w:val="00913BC8"/>
    <w:rsid w:val="00916CD5"/>
    <w:rsid w:val="0092480E"/>
    <w:rsid w:val="00931D77"/>
    <w:rsid w:val="009379CE"/>
    <w:rsid w:val="00940D1A"/>
    <w:rsid w:val="009624BA"/>
    <w:rsid w:val="0097160C"/>
    <w:rsid w:val="0097705A"/>
    <w:rsid w:val="00985B99"/>
    <w:rsid w:val="00997BE7"/>
    <w:rsid w:val="009A5FB1"/>
    <w:rsid w:val="009B167E"/>
    <w:rsid w:val="009B3AEC"/>
    <w:rsid w:val="009B6715"/>
    <w:rsid w:val="009C4FBE"/>
    <w:rsid w:val="009D19A2"/>
    <w:rsid w:val="009D6744"/>
    <w:rsid w:val="009E0043"/>
    <w:rsid w:val="009E0E78"/>
    <w:rsid w:val="00A116FD"/>
    <w:rsid w:val="00A35CEA"/>
    <w:rsid w:val="00A37982"/>
    <w:rsid w:val="00A44D8D"/>
    <w:rsid w:val="00A473C0"/>
    <w:rsid w:val="00A534E4"/>
    <w:rsid w:val="00A5383F"/>
    <w:rsid w:val="00A562A4"/>
    <w:rsid w:val="00A75DF9"/>
    <w:rsid w:val="00A87E6D"/>
    <w:rsid w:val="00AB14F4"/>
    <w:rsid w:val="00AC02FF"/>
    <w:rsid w:val="00AC6551"/>
    <w:rsid w:val="00AE7E09"/>
    <w:rsid w:val="00AF1FE5"/>
    <w:rsid w:val="00B01C31"/>
    <w:rsid w:val="00B03D98"/>
    <w:rsid w:val="00B0552A"/>
    <w:rsid w:val="00B1205B"/>
    <w:rsid w:val="00B32909"/>
    <w:rsid w:val="00B544D1"/>
    <w:rsid w:val="00B802DE"/>
    <w:rsid w:val="00B849A1"/>
    <w:rsid w:val="00B873A5"/>
    <w:rsid w:val="00B979D2"/>
    <w:rsid w:val="00BA087D"/>
    <w:rsid w:val="00BB2345"/>
    <w:rsid w:val="00BC2659"/>
    <w:rsid w:val="00BE04FC"/>
    <w:rsid w:val="00BF76C6"/>
    <w:rsid w:val="00C068D5"/>
    <w:rsid w:val="00C24004"/>
    <w:rsid w:val="00C57061"/>
    <w:rsid w:val="00C6371D"/>
    <w:rsid w:val="00C723C0"/>
    <w:rsid w:val="00C729FB"/>
    <w:rsid w:val="00CA6DCC"/>
    <w:rsid w:val="00CC508E"/>
    <w:rsid w:val="00CC5A89"/>
    <w:rsid w:val="00CF75BD"/>
    <w:rsid w:val="00D06451"/>
    <w:rsid w:val="00D2092D"/>
    <w:rsid w:val="00D71CEE"/>
    <w:rsid w:val="00D91ABA"/>
    <w:rsid w:val="00DA3109"/>
    <w:rsid w:val="00DB077C"/>
    <w:rsid w:val="00DB1A09"/>
    <w:rsid w:val="00DC2EA5"/>
    <w:rsid w:val="00DF055F"/>
    <w:rsid w:val="00DF5F44"/>
    <w:rsid w:val="00E00651"/>
    <w:rsid w:val="00E03F6A"/>
    <w:rsid w:val="00E0494E"/>
    <w:rsid w:val="00E10FD3"/>
    <w:rsid w:val="00E1338C"/>
    <w:rsid w:val="00E14B87"/>
    <w:rsid w:val="00E21BCC"/>
    <w:rsid w:val="00E2448E"/>
    <w:rsid w:val="00E417A1"/>
    <w:rsid w:val="00E44CBC"/>
    <w:rsid w:val="00E47D7B"/>
    <w:rsid w:val="00E50C19"/>
    <w:rsid w:val="00E57F9E"/>
    <w:rsid w:val="00E664F8"/>
    <w:rsid w:val="00E72925"/>
    <w:rsid w:val="00E85A04"/>
    <w:rsid w:val="00E90A18"/>
    <w:rsid w:val="00E95F2F"/>
    <w:rsid w:val="00EA3BAB"/>
    <w:rsid w:val="00EB059F"/>
    <w:rsid w:val="00EC275E"/>
    <w:rsid w:val="00ED52E6"/>
    <w:rsid w:val="00EE618D"/>
    <w:rsid w:val="00EF0A0A"/>
    <w:rsid w:val="00F252E0"/>
    <w:rsid w:val="00F27A64"/>
    <w:rsid w:val="00F5296B"/>
    <w:rsid w:val="00F55C87"/>
    <w:rsid w:val="00F8670E"/>
    <w:rsid w:val="00F9420A"/>
    <w:rsid w:val="00FB478E"/>
    <w:rsid w:val="00FC10B8"/>
    <w:rsid w:val="00FC768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FCDDA8"/>
  <w15:chartTrackingRefBased/>
  <w15:docId w15:val="{A6006E8F-536B-4CD1-9534-724EF8D9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15"/>
  </w:style>
  <w:style w:type="paragraph" w:styleId="Ttulo2">
    <w:name w:val="heading 2"/>
    <w:basedOn w:val="Normal"/>
    <w:next w:val="Textbody"/>
    <w:link w:val="Ttulo2Char"/>
    <w:rsid w:val="00900633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acleSansTitle">
    <w:name w:val="Oracle Sans Title"/>
    <w:basedOn w:val="Normal"/>
    <w:link w:val="OracleSansTitleChar"/>
    <w:qFormat/>
    <w:rsid w:val="00121C34"/>
    <w:rPr>
      <w:rFonts w:ascii="Arial" w:hAnsi="Arial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21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210"/>
    <w:rPr>
      <w:rFonts w:ascii="Lucida Grande" w:hAnsi="Lucida Grande" w:cs="Lucida Grande"/>
      <w:sz w:val="18"/>
      <w:szCs w:val="18"/>
    </w:rPr>
  </w:style>
  <w:style w:type="paragraph" w:customStyle="1" w:styleId="OracleSansH1">
    <w:name w:val="Oracle Sans H1"/>
    <w:basedOn w:val="OracleSansTitle"/>
    <w:qFormat/>
    <w:rsid w:val="00DF5F44"/>
    <w:rPr>
      <w:b/>
      <w:color w:val="D1350F" w:themeColor="accent1"/>
      <w:sz w:val="72"/>
      <w:szCs w:val="72"/>
    </w:rPr>
  </w:style>
  <w:style w:type="paragraph" w:customStyle="1" w:styleId="OracleSansSubhead">
    <w:name w:val="Oracle Sans Subhead"/>
    <w:basedOn w:val="OracleSansTitle"/>
    <w:qFormat/>
    <w:rsid w:val="00DF5F44"/>
    <w:rPr>
      <w:b/>
      <w:color w:val="AE7E65" w:themeColor="text1" w:themeTint="99"/>
      <w:sz w:val="48"/>
      <w:szCs w:val="48"/>
    </w:rPr>
  </w:style>
  <w:style w:type="paragraph" w:customStyle="1" w:styleId="OracleSansH3">
    <w:name w:val="Oracle Sans H3"/>
    <w:basedOn w:val="OracleSansTitle"/>
    <w:qFormat/>
    <w:rsid w:val="00DF5F44"/>
    <w:pPr>
      <w:spacing w:before="240" w:line="288" w:lineRule="auto"/>
    </w:pPr>
    <w:rPr>
      <w:b/>
      <w:color w:val="4E3629" w:themeColor="text1"/>
      <w:sz w:val="22"/>
    </w:rPr>
  </w:style>
  <w:style w:type="paragraph" w:customStyle="1" w:styleId="OracleSansParagraphText">
    <w:name w:val="Oracle Sans Paragraph Text"/>
    <w:basedOn w:val="OracleSansTitle"/>
    <w:qFormat/>
    <w:rsid w:val="00DF5F44"/>
    <w:pPr>
      <w:spacing w:line="288" w:lineRule="auto"/>
    </w:pPr>
    <w:rPr>
      <w:color w:val="4E3629" w:themeColor="text1"/>
      <w:sz w:val="18"/>
      <w:szCs w:val="18"/>
    </w:rPr>
  </w:style>
  <w:style w:type="paragraph" w:customStyle="1" w:styleId="OracleSansParagraphBullets">
    <w:name w:val="Oracle Sans Paragraph Bullets"/>
    <w:basedOn w:val="OracleSansParagraphText"/>
    <w:qFormat/>
    <w:rsid w:val="00DF5F44"/>
    <w:pPr>
      <w:numPr>
        <w:numId w:val="13"/>
      </w:numPr>
      <w:spacing w:line="240" w:lineRule="auto"/>
    </w:pPr>
  </w:style>
  <w:style w:type="paragraph" w:customStyle="1" w:styleId="OracleSansFooter">
    <w:name w:val="Oracle Sans Footer"/>
    <w:basedOn w:val="OracleSansParagraphText"/>
    <w:qFormat/>
    <w:rsid w:val="00DF5F44"/>
    <w:rPr>
      <w:sz w:val="12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52E6"/>
  </w:style>
  <w:style w:type="paragraph" w:styleId="Rodap">
    <w:name w:val="footer"/>
    <w:basedOn w:val="Normal"/>
    <w:link w:val="Rodap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D52E6"/>
  </w:style>
  <w:style w:type="character" w:styleId="Hyperlink">
    <w:name w:val="Hyperlink"/>
    <w:basedOn w:val="Fontepargpadro"/>
    <w:uiPriority w:val="99"/>
    <w:unhideWhenUsed/>
    <w:rsid w:val="00793797"/>
    <w:rPr>
      <w:color w:val="9DBEC4" w:themeColor="hyperlink"/>
      <w:u w:val="single"/>
    </w:rPr>
  </w:style>
  <w:style w:type="paragraph" w:customStyle="1" w:styleId="OracleSansParagraphBulletsTop">
    <w:name w:val="Oracle Sans Paragraph Bullets Top"/>
    <w:basedOn w:val="OracleSansParagraphBullets"/>
    <w:qFormat/>
    <w:rsid w:val="00DF5F44"/>
    <w:pPr>
      <w:spacing w:before="80"/>
    </w:pPr>
    <w:rPr>
      <w:szCs w:val="20"/>
    </w:rPr>
  </w:style>
  <w:style w:type="paragraph" w:customStyle="1" w:styleId="OracleSansParagraphTop">
    <w:name w:val="Oracle Sans Paragraph Top"/>
    <w:basedOn w:val="OracleSansParagraphBulletsTop"/>
    <w:qFormat/>
    <w:rsid w:val="00DF5F44"/>
  </w:style>
  <w:style w:type="paragraph" w:customStyle="1" w:styleId="OracleSansParagraphTextTop">
    <w:name w:val="Oracle Sans Paragraph Text Top"/>
    <w:basedOn w:val="OracleSansParagraphText"/>
    <w:qFormat/>
    <w:rsid w:val="00DF5F44"/>
    <w:pPr>
      <w:spacing w:before="120"/>
    </w:pPr>
  </w:style>
  <w:style w:type="paragraph" w:customStyle="1" w:styleId="OracleSansH4">
    <w:name w:val="Oracle Sans H4"/>
    <w:basedOn w:val="OracleSansParagraphTextTop"/>
    <w:qFormat/>
    <w:rsid w:val="00DF5F44"/>
    <w:rPr>
      <w:color w:val="AE7E65" w:themeColor="text1" w:themeTint="99"/>
      <w:sz w:val="20"/>
      <w:szCs w:val="20"/>
    </w:rPr>
  </w:style>
  <w:style w:type="paragraph" w:customStyle="1" w:styleId="OracleSansDisclaimer">
    <w:name w:val="Oracle Sans Disclaimer"/>
    <w:basedOn w:val="OracleSansParagraphTextTop"/>
    <w:qFormat/>
    <w:rsid w:val="00DF5F44"/>
    <w:rPr>
      <w:sz w:val="12"/>
    </w:rPr>
  </w:style>
  <w:style w:type="paragraph" w:customStyle="1" w:styleId="OracleSansHeaderLink">
    <w:name w:val="Oracle Sans Header Link"/>
    <w:basedOn w:val="OracleSansTitle"/>
    <w:qFormat/>
    <w:rsid w:val="00DF5F44"/>
    <w:rPr>
      <w:color w:val="D1350F" w:themeColor="accent1"/>
      <w:sz w:val="22"/>
      <w:szCs w:val="22"/>
    </w:rPr>
  </w:style>
  <w:style w:type="table" w:styleId="Tabelacomgrade">
    <w:name w:val="Table Grid"/>
    <w:basedOn w:val="Tabelanormal"/>
    <w:uiPriority w:val="59"/>
    <w:rsid w:val="00A8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900633"/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90063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Textbody">
    <w:name w:val="Text body"/>
    <w:basedOn w:val="Standard"/>
    <w:rsid w:val="00900633"/>
    <w:pPr>
      <w:spacing w:after="120"/>
    </w:pPr>
  </w:style>
  <w:style w:type="paragraph" w:customStyle="1" w:styleId="TableContents">
    <w:name w:val="Table Contents"/>
    <w:basedOn w:val="Standard"/>
    <w:rsid w:val="00900633"/>
    <w:pPr>
      <w:suppressLineNumbers/>
    </w:pPr>
  </w:style>
  <w:style w:type="character" w:customStyle="1" w:styleId="OracleSansTitleChar">
    <w:name w:val="Oracle Sans Title Char"/>
    <w:basedOn w:val="Fontepargpadro"/>
    <w:link w:val="OracleSansTitle"/>
    <w:rsid w:val="00900633"/>
    <w:rPr>
      <w:rFonts w:ascii="Arial" w:hAnsi="Arial"/>
      <w:sz w:val="32"/>
      <w:szCs w:val="32"/>
    </w:rPr>
  </w:style>
  <w:style w:type="paragraph" w:styleId="Corpodetexto">
    <w:name w:val="Body Text"/>
    <w:basedOn w:val="Normal"/>
    <w:link w:val="CorpodetextoChar"/>
    <w:rsid w:val="00512B16"/>
    <w:pPr>
      <w:spacing w:before="60" w:after="60"/>
    </w:pPr>
    <w:rPr>
      <w:rFonts w:ascii="Arial" w:eastAsia="SimSun" w:hAnsi="Arial" w:cs="Times New Roman"/>
      <w:sz w:val="22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512B16"/>
    <w:rPr>
      <w:rFonts w:ascii="Arial" w:eastAsia="SimSun" w:hAnsi="Arial" w:cs="Times New Roman"/>
      <w:sz w:val="22"/>
      <w:szCs w:val="20"/>
      <w:lang w:eastAsia="zh-CN"/>
    </w:rPr>
  </w:style>
  <w:style w:type="paragraph" w:customStyle="1" w:styleId="Task1">
    <w:name w:val="Task 1"/>
    <w:basedOn w:val="Corpodetexto"/>
    <w:rsid w:val="00512B16"/>
    <w:pPr>
      <w:tabs>
        <w:tab w:val="left" w:pos="432"/>
      </w:tabs>
      <w:ind w:left="432" w:hanging="432"/>
    </w:pPr>
    <w:rPr>
      <w:rFonts w:eastAsia="Times New Roman"/>
      <w:lang w:eastAsia="en-US"/>
    </w:rPr>
  </w:style>
  <w:style w:type="paragraph" w:customStyle="1" w:styleId="SectionTitle">
    <w:name w:val="Section Title"/>
    <w:basedOn w:val="Corpodetexto"/>
    <w:next w:val="Corpodetexto"/>
    <w:rsid w:val="00512B16"/>
    <w:pPr>
      <w:keepNext/>
      <w:spacing w:before="240" w:after="0"/>
    </w:pPr>
    <w:rPr>
      <w:rFonts w:eastAsia="Times New Roman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TTON\Documents\Custom%20Office%20Templates\OA%20Redwood%20Template%202022.dotx" TargetMode="External"/></Relationships>
</file>

<file path=word/theme/theme1.xml><?xml version="1.0" encoding="utf-8"?>
<a:theme xmlns:a="http://schemas.openxmlformats.org/drawingml/2006/main" name="OA Redwood Document Theme">
  <a:themeElements>
    <a:clrScheme name="Oracle OpenWorld 2019">
      <a:dk1>
        <a:srgbClr val="4E3629"/>
      </a:dk1>
      <a:lt1>
        <a:sysClr val="window" lastClr="FFFFFF"/>
      </a:lt1>
      <a:dk2>
        <a:srgbClr val="4E3629"/>
      </a:dk2>
      <a:lt2>
        <a:srgbClr val="E0E2E1"/>
      </a:lt2>
      <a:accent1>
        <a:srgbClr val="D1350F"/>
      </a:accent1>
      <a:accent2>
        <a:srgbClr val="F5B642"/>
      </a:accent2>
      <a:accent3>
        <a:srgbClr val="9DBEC4"/>
      </a:accent3>
      <a:accent4>
        <a:srgbClr val="006E43"/>
      </a:accent4>
      <a:accent5>
        <a:srgbClr val="4E3629"/>
      </a:accent5>
      <a:accent6>
        <a:srgbClr val="4E3629"/>
      </a:accent6>
      <a:hlink>
        <a:srgbClr val="9DBEC4"/>
      </a:hlink>
      <a:folHlink>
        <a:srgbClr val="F5B64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rtlCol="0">
        <a:spAutoFit/>
      </a:bodyPr>
      <a:lstStyle>
        <a:defPPr algn="l">
          <a:defRPr sz="2400" dirty="0" err="1" smtClean="0">
            <a:latin typeface="Oracle Sans Light" panose="020B0403020204020204" pitchFamily="34" charset="0"/>
            <a:cs typeface="Oracle Sans Light" panose="020B0403020204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OA Redwood Theme" id="{9825F956-77F7-45D0-8E8C-FBA07EF21886}" vid="{69030165-9D9E-463D-B86C-C50C5A965C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2E01D2-FB17-48B4-B642-F835AC4E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OA Redwood Template 2022</Template>
  <TotalTime>20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ACOTTON</dc:creator>
  <cp:keywords/>
  <dc:description/>
  <cp:lastModifiedBy>Cliente HT</cp:lastModifiedBy>
  <cp:revision>4</cp:revision>
  <cp:lastPrinted>2019-10-14T17:27:00Z</cp:lastPrinted>
  <dcterms:created xsi:type="dcterms:W3CDTF">2023-05-15T21:49:00Z</dcterms:created>
  <dcterms:modified xsi:type="dcterms:W3CDTF">2023-05-15T22:04:00Z</dcterms:modified>
</cp:coreProperties>
</file>