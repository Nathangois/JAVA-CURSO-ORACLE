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7A67" w14:textId="77777777" w:rsidR="009F0F32" w:rsidRPr="000B54A5" w:rsidRDefault="009F0F32" w:rsidP="009F0F32">
      <w:pPr>
        <w:pStyle w:val="OracleSansTitle"/>
        <w:rPr>
          <w:b/>
          <w:bCs/>
          <w:color w:val="4E3629" w:themeColor="text1"/>
        </w:rPr>
      </w:pPr>
      <w:r w:rsidRPr="000B54A5">
        <w:rPr>
          <w:b/>
          <w:bCs/>
          <w:color w:val="4E3629" w:themeColor="text1"/>
        </w:rPr>
        <w:t>Java Foundations</w:t>
      </w:r>
    </w:p>
    <w:p w14:paraId="71DECD7F" w14:textId="5A97A7F7" w:rsidR="00F16D70" w:rsidRPr="000B54A5" w:rsidRDefault="00F16D70" w:rsidP="00F16D70">
      <w:pPr>
        <w:pStyle w:val="OracleSansTitle"/>
        <w:rPr>
          <w:b/>
          <w:bCs/>
          <w:color w:val="4E3629" w:themeColor="text1"/>
          <w:lang w:val="pt-BR"/>
        </w:rPr>
      </w:pPr>
      <w:r w:rsidRPr="000B54A5">
        <w:rPr>
          <w:b/>
          <w:bCs/>
          <w:color w:val="4E3629" w:themeColor="text1"/>
          <w:lang w:val="pt-BR"/>
        </w:rPr>
        <w:t xml:space="preserve">Exercícios - Seção 2 </w:t>
      </w:r>
    </w:p>
    <w:p w14:paraId="0B7E6505" w14:textId="77777777" w:rsidR="00F16D70" w:rsidRPr="00865697" w:rsidRDefault="00F16D70" w:rsidP="00F16D70">
      <w:pPr>
        <w:pStyle w:val="OracleSansTitle"/>
        <w:rPr>
          <w:color w:val="4E3629" w:themeColor="text1"/>
          <w:lang w:val="pt-BR"/>
        </w:rPr>
      </w:pPr>
    </w:p>
    <w:p w14:paraId="0AF6293E" w14:textId="77777777" w:rsidR="00F16D70" w:rsidRPr="000B54A5" w:rsidRDefault="00F16D70" w:rsidP="00F16D70">
      <w:pPr>
        <w:pStyle w:val="OracleSansTitle"/>
        <w:rPr>
          <w:b/>
          <w:bCs/>
          <w:color w:val="4E3629" w:themeColor="text1"/>
          <w:sz w:val="22"/>
          <w:szCs w:val="22"/>
          <w:lang w:val="pt-BR"/>
        </w:rPr>
      </w:pPr>
      <w:r w:rsidRPr="000B54A5">
        <w:rPr>
          <w:b/>
          <w:bCs/>
          <w:color w:val="4E3629" w:themeColor="text1"/>
          <w:sz w:val="22"/>
          <w:szCs w:val="22"/>
          <w:lang w:val="pt-BR"/>
        </w:rPr>
        <w:t>Problema 1: Arte ASCII Simples</w:t>
      </w:r>
    </w:p>
    <w:p w14:paraId="2098DA62" w14:textId="77777777" w:rsidR="00F16D70" w:rsidRPr="00865697" w:rsidRDefault="00F16D70" w:rsidP="00F16D70">
      <w:pPr>
        <w:pStyle w:val="OracleSansTitle"/>
        <w:rPr>
          <w:color w:val="4E3629" w:themeColor="text1"/>
          <w:lang w:val="pt-BR"/>
        </w:rPr>
      </w:pPr>
    </w:p>
    <w:p w14:paraId="22FEB78C" w14:textId="77777777" w:rsidR="00F16D70" w:rsidRPr="00865697" w:rsidRDefault="00F16D70" w:rsidP="00F16D70">
      <w:pPr>
        <w:pStyle w:val="OracleSansTitle"/>
        <w:jc w:val="center"/>
        <w:rPr>
          <w:color w:val="4E3629" w:themeColor="text1"/>
        </w:rPr>
      </w:pPr>
      <w:r w:rsidRPr="00865697">
        <w:rPr>
          <w:noProof/>
          <w:color w:val="4E3629" w:themeColor="text1"/>
        </w:rPr>
        <w:drawing>
          <wp:inline distT="0" distB="0" distL="0" distR="0" wp14:anchorId="487CC916" wp14:editId="763B383E">
            <wp:extent cx="159067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90675" cy="1590675"/>
                    </a:xfrm>
                    <a:prstGeom prst="rect">
                      <a:avLst/>
                    </a:prstGeom>
                    <a:noFill/>
                    <a:ln w="9525">
                      <a:noFill/>
                      <a:miter lim="800000"/>
                      <a:headEnd/>
                      <a:tailEnd/>
                    </a:ln>
                  </pic:spPr>
                </pic:pic>
              </a:graphicData>
            </a:graphic>
          </wp:inline>
        </w:drawing>
      </w:r>
    </w:p>
    <w:p w14:paraId="20D43673"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0FC76AA4" w14:textId="77777777" w:rsidR="009F0F32" w:rsidRDefault="009F0F32" w:rsidP="00F16D70">
      <w:pPr>
        <w:pStyle w:val="Corpodetexto"/>
        <w:rPr>
          <w:color w:val="4E3629" w:themeColor="text1"/>
          <w:sz w:val="18"/>
          <w:szCs w:val="18"/>
          <w:lang w:val="pt-BR"/>
        </w:rPr>
      </w:pPr>
    </w:p>
    <w:p w14:paraId="0839A349" w14:textId="6EECDC2C"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O uso de texto para criar uma imagem é um processo conhecido como arte ASCII. Na seção 2, criamos um gato usando arte ASCII. Neste exercício, você usará instruções de impressão para recriar a imagem acima.</w:t>
      </w:r>
    </w:p>
    <w:p w14:paraId="2639E244" w14:textId="77777777" w:rsidR="00F16D70" w:rsidRPr="00865697" w:rsidRDefault="00F16D70" w:rsidP="00F16D70">
      <w:pPr>
        <w:pStyle w:val="Corpodetexto"/>
        <w:rPr>
          <w:color w:val="4E3629" w:themeColor="text1"/>
          <w:lang w:val="pt-BR"/>
        </w:rPr>
      </w:pPr>
    </w:p>
    <w:p w14:paraId="15AA0DC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321D7996" w14:textId="77777777" w:rsidR="009F0F32" w:rsidRDefault="009F0F32" w:rsidP="00F16D70">
      <w:pPr>
        <w:pStyle w:val="Task1"/>
        <w:spacing w:before="0"/>
        <w:ind w:left="0" w:firstLine="0"/>
        <w:rPr>
          <w:color w:val="4E3629" w:themeColor="text1"/>
          <w:sz w:val="18"/>
          <w:szCs w:val="18"/>
          <w:lang w:val="pt-BR"/>
        </w:rPr>
      </w:pPr>
    </w:p>
    <w:p w14:paraId="37DEE17C" w14:textId="7052C35B" w:rsidR="00F16D70" w:rsidRPr="009F0F32" w:rsidRDefault="00F16D70" w:rsidP="00F16D70">
      <w:pPr>
        <w:pStyle w:val="Task1"/>
        <w:spacing w:before="0"/>
        <w:ind w:left="0" w:firstLine="0"/>
        <w:rPr>
          <w:color w:val="4E3629" w:themeColor="text1"/>
          <w:sz w:val="18"/>
          <w:szCs w:val="18"/>
          <w:lang w:val="pt-BR"/>
        </w:rPr>
      </w:pPr>
      <w:r w:rsidRPr="009F0F32">
        <w:rPr>
          <w:color w:val="4E3629" w:themeColor="text1"/>
          <w:sz w:val="18"/>
          <w:szCs w:val="18"/>
          <w:lang w:val="pt-BR"/>
        </w:rPr>
        <w:t xml:space="preserve">Use oito instruções de impressão para recriar a carinha feliz acima.  Sua arte baseia-se em um único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p>
    <w:p w14:paraId="7C7D1E3F" w14:textId="77777777" w:rsidR="00F16D70" w:rsidRPr="009F0F32" w:rsidRDefault="00F16D70" w:rsidP="00F16D70">
      <w:pPr>
        <w:pStyle w:val="Task1"/>
        <w:spacing w:before="0"/>
        <w:ind w:left="0" w:firstLine="0"/>
        <w:rPr>
          <w:rFonts w:ascii="Courier New" w:hAnsi="Courier New" w:cs="Courier New"/>
          <w:color w:val="4E3629" w:themeColor="text1"/>
          <w:sz w:val="18"/>
          <w:szCs w:val="18"/>
          <w:lang w:val="pt-BR"/>
        </w:rPr>
      </w:pPr>
    </w:p>
    <w:p w14:paraId="66FE4CAC" w14:textId="77777777" w:rsidR="00F16D70" w:rsidRPr="009F0F32" w:rsidRDefault="00F16D70" w:rsidP="00F16D70">
      <w:pPr>
        <w:pStyle w:val="Task1"/>
        <w:spacing w:before="0"/>
        <w:ind w:left="0" w:firstLine="0"/>
        <w:rPr>
          <w:color w:val="4E3629" w:themeColor="text1"/>
          <w:sz w:val="18"/>
          <w:szCs w:val="18"/>
          <w:lang w:val="pt-BR"/>
        </w:rPr>
      </w:pPr>
      <w:r w:rsidRPr="009F0F32">
        <w:rPr>
          <w:rFonts w:cs="Arial"/>
          <w:color w:val="4E3629" w:themeColor="text1"/>
          <w:sz w:val="18"/>
          <w:szCs w:val="18"/>
          <w:lang w:val="pt-BR"/>
        </w:rPr>
        <w:t>O projeto ProblemSet2_1 está disponível para ajudar você a começar</w:t>
      </w:r>
      <w:r w:rsidRPr="009F0F32">
        <w:rPr>
          <w:color w:val="4E3629" w:themeColor="text1"/>
          <w:sz w:val="18"/>
          <w:szCs w:val="18"/>
          <w:lang w:val="pt-BR"/>
        </w:rPr>
        <w:t>.</w:t>
      </w:r>
    </w:p>
    <w:p w14:paraId="44D05101" w14:textId="77777777" w:rsidR="00F16D70" w:rsidRPr="0008138C" w:rsidRDefault="00F16D70" w:rsidP="00F16D70">
      <w:pPr>
        <w:pStyle w:val="Task1"/>
        <w:spacing w:before="0"/>
        <w:ind w:left="0" w:firstLine="0"/>
        <w:rPr>
          <w:lang w:val="pt-BR"/>
        </w:rPr>
      </w:pPr>
    </w:p>
    <w:p w14:paraId="06C06A22" w14:textId="77777777" w:rsidR="00F16D70" w:rsidRPr="0008138C" w:rsidRDefault="00F16D70" w:rsidP="00F16D70">
      <w:pPr>
        <w:pStyle w:val="Numerada"/>
        <w:numPr>
          <w:ilvl w:val="0"/>
          <w:numId w:val="0"/>
        </w:numPr>
        <w:ind w:left="360"/>
        <w:jc w:val="center"/>
        <w:rPr>
          <w:lang w:val="pt-BR"/>
        </w:rPr>
      </w:pPr>
    </w:p>
    <w:p w14:paraId="1EB45ADE" w14:textId="77777777" w:rsidR="00F16D70" w:rsidRPr="0008138C" w:rsidRDefault="00F16D70" w:rsidP="00F16D70">
      <w:pPr>
        <w:pStyle w:val="Numerada"/>
        <w:numPr>
          <w:ilvl w:val="0"/>
          <w:numId w:val="0"/>
        </w:numPr>
        <w:ind w:left="360"/>
        <w:jc w:val="center"/>
        <w:rPr>
          <w:lang w:val="pt-BR"/>
        </w:rPr>
      </w:pPr>
    </w:p>
    <w:p w14:paraId="080EB930" w14:textId="77777777" w:rsidR="00F16D70" w:rsidRPr="000B54A5" w:rsidRDefault="00F16D70" w:rsidP="000B54A5">
      <w:pPr>
        <w:pStyle w:val="SectionTitle"/>
        <w:rPr>
          <w:bCs/>
          <w:color w:val="4E3629" w:themeColor="text1"/>
          <w:sz w:val="22"/>
          <w:szCs w:val="22"/>
        </w:rPr>
      </w:pPr>
      <w:r w:rsidRPr="000B54A5">
        <w:rPr>
          <w:color w:val="4E3629" w:themeColor="text1"/>
          <w:sz w:val="22"/>
          <w:szCs w:val="22"/>
          <w:lang w:val="pt-BR"/>
        </w:rPr>
        <w:lastRenderedPageBreak/>
        <w:t>Problema</w:t>
      </w:r>
      <w:r w:rsidRPr="000B54A5">
        <w:rPr>
          <w:bCs/>
          <w:color w:val="4E3629" w:themeColor="text1"/>
          <w:sz w:val="22"/>
          <w:szCs w:val="22"/>
        </w:rPr>
        <w:t xml:space="preserve"> 2: </w:t>
      </w:r>
      <w:proofErr w:type="spellStart"/>
      <w:r w:rsidRPr="000B54A5">
        <w:rPr>
          <w:bCs/>
          <w:color w:val="4E3629" w:themeColor="text1"/>
          <w:sz w:val="22"/>
          <w:szCs w:val="22"/>
        </w:rPr>
        <w:t>Arte</w:t>
      </w:r>
      <w:proofErr w:type="spellEnd"/>
      <w:r w:rsidRPr="000B54A5">
        <w:rPr>
          <w:bCs/>
          <w:color w:val="4E3629" w:themeColor="text1"/>
          <w:sz w:val="22"/>
          <w:szCs w:val="22"/>
        </w:rPr>
        <w:t xml:space="preserve"> ASCII Original</w:t>
      </w:r>
    </w:p>
    <w:p w14:paraId="37E3254E" w14:textId="77777777" w:rsidR="00F16D70" w:rsidRPr="00865697" w:rsidRDefault="00F16D70" w:rsidP="00F16D70">
      <w:pPr>
        <w:pStyle w:val="SectionTitle"/>
        <w:jc w:val="center"/>
        <w:rPr>
          <w:color w:val="4E3629" w:themeColor="text1"/>
        </w:rPr>
      </w:pPr>
    </w:p>
    <w:p w14:paraId="201AE406" w14:textId="77777777" w:rsidR="00F16D70" w:rsidRPr="00865697" w:rsidRDefault="00F16D70" w:rsidP="00F16D70">
      <w:pPr>
        <w:pStyle w:val="SectionTitle"/>
        <w:jc w:val="center"/>
        <w:rPr>
          <w:color w:val="4E3629" w:themeColor="text1"/>
        </w:rPr>
      </w:pPr>
    </w:p>
    <w:p w14:paraId="42AA86FB" w14:textId="77777777" w:rsidR="00F16D70" w:rsidRPr="00865697" w:rsidRDefault="00F16D70" w:rsidP="00F16D70">
      <w:pPr>
        <w:pStyle w:val="SectionTitle"/>
        <w:jc w:val="center"/>
        <w:rPr>
          <w:color w:val="4E3629" w:themeColor="text1"/>
        </w:rPr>
      </w:pPr>
      <w:r w:rsidRPr="00865697">
        <w:rPr>
          <w:noProof/>
          <w:color w:val="4E3629" w:themeColor="text1"/>
        </w:rPr>
        <w:drawing>
          <wp:inline distT="0" distB="0" distL="0" distR="0" wp14:anchorId="58E987E6" wp14:editId="120F799E">
            <wp:extent cx="1733550" cy="15525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1552575"/>
                    </a:xfrm>
                    <a:prstGeom prst="rect">
                      <a:avLst/>
                    </a:prstGeom>
                    <a:noFill/>
                    <a:ln w="9525">
                      <a:noFill/>
                      <a:miter lim="800000"/>
                      <a:headEnd/>
                      <a:tailEnd/>
                    </a:ln>
                  </pic:spPr>
                </pic:pic>
              </a:graphicData>
            </a:graphic>
          </wp:inline>
        </w:drawing>
      </w:r>
    </w:p>
    <w:p w14:paraId="23092BFE" w14:textId="77777777" w:rsidR="00F16D70" w:rsidRPr="00865697" w:rsidRDefault="00F16D70" w:rsidP="00F16D70">
      <w:pPr>
        <w:pStyle w:val="SectionTitle"/>
        <w:rPr>
          <w:color w:val="4E3629" w:themeColor="text1"/>
          <w:lang w:val="pt-BR"/>
        </w:rPr>
      </w:pPr>
      <w:r w:rsidRPr="000B54A5">
        <w:rPr>
          <w:color w:val="4E3629" w:themeColor="text1"/>
          <w:sz w:val="22"/>
          <w:szCs w:val="22"/>
          <w:lang w:val="pt-BR"/>
        </w:rPr>
        <w:t>Visão</w:t>
      </w:r>
      <w:r w:rsidRPr="00865697">
        <w:rPr>
          <w:color w:val="4E3629" w:themeColor="text1"/>
          <w:lang w:val="pt-BR"/>
        </w:rPr>
        <w:t xml:space="preserve"> </w:t>
      </w:r>
      <w:r w:rsidRPr="000B54A5">
        <w:rPr>
          <w:color w:val="4E3629" w:themeColor="text1"/>
          <w:sz w:val="22"/>
          <w:szCs w:val="22"/>
          <w:lang w:val="pt-BR"/>
        </w:rPr>
        <w:t>Geral</w:t>
      </w:r>
    </w:p>
    <w:p w14:paraId="18C60935" w14:textId="77777777" w:rsidR="009F0F32" w:rsidRDefault="009F0F32" w:rsidP="00F16D70">
      <w:pPr>
        <w:pStyle w:val="Corpodetexto"/>
        <w:rPr>
          <w:color w:val="4E3629" w:themeColor="text1"/>
          <w:sz w:val="18"/>
          <w:szCs w:val="18"/>
          <w:lang w:val="pt-BR"/>
        </w:rPr>
      </w:pPr>
    </w:p>
    <w:p w14:paraId="31E97CD3" w14:textId="2FCE4F54" w:rsidR="00F16D70" w:rsidRPr="009F0F32" w:rsidRDefault="00F16D70" w:rsidP="00F16D70">
      <w:pPr>
        <w:pStyle w:val="Corpodetexto"/>
        <w:rPr>
          <w:color w:val="4E3629" w:themeColor="text1"/>
          <w:sz w:val="18"/>
          <w:szCs w:val="18"/>
          <w:lang w:val="pt-BR"/>
        </w:rPr>
      </w:pPr>
      <w:r w:rsidRPr="009F0F32">
        <w:rPr>
          <w:color w:val="4E3629" w:themeColor="text1"/>
          <w:sz w:val="18"/>
          <w:szCs w:val="18"/>
          <w:lang w:val="pt-BR"/>
        </w:rPr>
        <w:t xml:space="preserve">O uso de texto para criar uma imagem é um processo conhecido como arte ASCII. Na seção 2, criamos um gato usando arte ASCII. Neste exercício, você criará sua própria obra de arte. </w:t>
      </w:r>
    </w:p>
    <w:p w14:paraId="6566846A" w14:textId="77777777" w:rsidR="00F16D70" w:rsidRPr="00865697" w:rsidRDefault="00F16D70" w:rsidP="00F16D70">
      <w:pPr>
        <w:pStyle w:val="Corpodetexto"/>
        <w:jc w:val="center"/>
        <w:rPr>
          <w:color w:val="4E3629" w:themeColor="text1"/>
          <w:lang w:val="pt-BR"/>
        </w:rPr>
      </w:pPr>
    </w:p>
    <w:p w14:paraId="28F2C79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6367227B" w14:textId="77777777" w:rsidR="009F0F32" w:rsidRPr="000B54A5" w:rsidRDefault="009F0F32" w:rsidP="00F16D70">
      <w:pPr>
        <w:pStyle w:val="Task1"/>
        <w:spacing w:before="0"/>
        <w:ind w:left="0" w:firstLine="0"/>
        <w:rPr>
          <w:color w:val="4E3629" w:themeColor="text1"/>
          <w:sz w:val="18"/>
          <w:szCs w:val="18"/>
          <w:lang w:val="pt-BR"/>
        </w:rPr>
      </w:pPr>
    </w:p>
    <w:p w14:paraId="04DF2FEB" w14:textId="005BF8DF" w:rsidR="00F16D70" w:rsidRPr="000B54A5" w:rsidRDefault="00F16D70" w:rsidP="00F16D70">
      <w:pPr>
        <w:pStyle w:val="Task1"/>
        <w:spacing w:before="0"/>
        <w:ind w:left="0" w:firstLine="0"/>
        <w:rPr>
          <w:color w:val="4E3629" w:themeColor="text1"/>
          <w:sz w:val="18"/>
          <w:szCs w:val="18"/>
          <w:lang w:val="pt-BR"/>
        </w:rPr>
      </w:pPr>
      <w:r w:rsidRPr="000B54A5">
        <w:rPr>
          <w:color w:val="4E3629" w:themeColor="text1"/>
          <w:sz w:val="18"/>
          <w:szCs w:val="18"/>
          <w:lang w:val="pt-BR"/>
        </w:rPr>
        <w:t>Use instruções de impressão para criar sua própria arte ASCII original bonita. Use comentários para descrever o que ela está retratando.</w:t>
      </w:r>
    </w:p>
    <w:p w14:paraId="013DF1DD" w14:textId="77777777" w:rsidR="00F16D70" w:rsidRPr="000B54A5" w:rsidRDefault="00F16D70" w:rsidP="00F16D70">
      <w:pPr>
        <w:pStyle w:val="Task1"/>
        <w:spacing w:before="0"/>
        <w:ind w:left="0" w:firstLine="0"/>
        <w:rPr>
          <w:color w:val="4E3629" w:themeColor="text1"/>
          <w:sz w:val="18"/>
          <w:szCs w:val="18"/>
          <w:lang w:val="pt-BR"/>
        </w:rPr>
      </w:pPr>
    </w:p>
    <w:p w14:paraId="40745432" w14:textId="77777777" w:rsidR="00F16D70" w:rsidRPr="009F0F32" w:rsidRDefault="00F16D70" w:rsidP="00F16D70">
      <w:pPr>
        <w:pStyle w:val="Task1"/>
        <w:spacing w:before="0"/>
        <w:ind w:left="0" w:firstLine="0"/>
        <w:rPr>
          <w:b/>
          <w:color w:val="4E3629" w:themeColor="text1"/>
          <w:sz w:val="18"/>
          <w:szCs w:val="18"/>
          <w:lang w:val="pt-BR"/>
        </w:rPr>
      </w:pPr>
      <w:r w:rsidRPr="009F0F32">
        <w:rPr>
          <w:color w:val="4E3629" w:themeColor="text1"/>
          <w:sz w:val="18"/>
          <w:szCs w:val="18"/>
          <w:lang w:val="pt-BR"/>
        </w:rPr>
        <w:t xml:space="preserve">Não há problema em sua arte basear-se apenas em um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r w:rsidRPr="009F0F32">
        <w:rPr>
          <w:color w:val="4E3629" w:themeColor="text1"/>
          <w:sz w:val="18"/>
          <w:szCs w:val="18"/>
          <w:lang w:val="pt-BR"/>
        </w:rPr>
        <w:br/>
        <w:t xml:space="preserve">Mas considere o uso de alguns caracteres diferentes no seu design, como aconteceu no exemplo do </w:t>
      </w:r>
      <w:r w:rsidRPr="009F0F32">
        <w:rPr>
          <w:color w:val="4E3629" w:themeColor="text1"/>
          <w:sz w:val="18"/>
          <w:szCs w:val="18"/>
          <w:lang w:val="pt-BR"/>
        </w:rPr>
        <w:br/>
        <w:t>gato da classe.</w:t>
      </w:r>
    </w:p>
    <w:p w14:paraId="49CEE2BF" w14:textId="77777777" w:rsidR="00F16D70" w:rsidRPr="009F0F32" w:rsidRDefault="00F16D70" w:rsidP="00F16D70">
      <w:pPr>
        <w:pStyle w:val="Task1"/>
        <w:spacing w:before="0"/>
        <w:ind w:left="0" w:firstLine="0"/>
        <w:rPr>
          <w:color w:val="4E3629" w:themeColor="text1"/>
          <w:sz w:val="18"/>
          <w:szCs w:val="18"/>
          <w:lang w:val="pt-BR"/>
        </w:rPr>
      </w:pPr>
    </w:p>
    <w:p w14:paraId="20DDA3DD" w14:textId="77777777" w:rsidR="00F16D70" w:rsidRPr="009F0F32" w:rsidRDefault="00F16D70" w:rsidP="00F16D70">
      <w:pPr>
        <w:pStyle w:val="Task1"/>
        <w:spacing w:before="0"/>
        <w:rPr>
          <w:color w:val="4E3629" w:themeColor="text1"/>
          <w:sz w:val="18"/>
          <w:szCs w:val="18"/>
        </w:rPr>
      </w:pPr>
      <w:r w:rsidRPr="009F0F32">
        <w:rPr>
          <w:color w:val="4E3629" w:themeColor="text1"/>
          <w:sz w:val="18"/>
          <w:szCs w:val="18"/>
        </w:rPr>
        <w:t xml:space="preserve">Sua </w:t>
      </w:r>
      <w:proofErr w:type="spellStart"/>
      <w:r w:rsidRPr="009F0F32">
        <w:rPr>
          <w:color w:val="4E3629" w:themeColor="text1"/>
          <w:sz w:val="18"/>
          <w:szCs w:val="18"/>
        </w:rPr>
        <w:t>arte</w:t>
      </w:r>
      <w:proofErr w:type="spellEnd"/>
      <w:r w:rsidRPr="009F0F32">
        <w:rPr>
          <w:color w:val="4E3629" w:themeColor="text1"/>
          <w:sz w:val="18"/>
          <w:szCs w:val="18"/>
        </w:rPr>
        <w:t xml:space="preserve"> </w:t>
      </w:r>
      <w:proofErr w:type="spellStart"/>
      <w:r w:rsidRPr="009F0F32">
        <w:rPr>
          <w:color w:val="4E3629" w:themeColor="text1"/>
          <w:sz w:val="18"/>
          <w:szCs w:val="18"/>
        </w:rPr>
        <w:t>também</w:t>
      </w:r>
      <w:proofErr w:type="spellEnd"/>
      <w:r w:rsidRPr="009F0F32">
        <w:rPr>
          <w:color w:val="4E3629" w:themeColor="text1"/>
          <w:sz w:val="18"/>
          <w:szCs w:val="18"/>
        </w:rPr>
        <w:t xml:space="preserve"> </w:t>
      </w:r>
      <w:proofErr w:type="spellStart"/>
      <w:r w:rsidRPr="009F0F32">
        <w:rPr>
          <w:color w:val="4E3629" w:themeColor="text1"/>
          <w:sz w:val="18"/>
          <w:szCs w:val="18"/>
        </w:rPr>
        <w:t>deve</w:t>
      </w:r>
      <w:proofErr w:type="spellEnd"/>
      <w:r w:rsidRPr="009F0F32">
        <w:rPr>
          <w:color w:val="4E3629" w:themeColor="text1"/>
          <w:sz w:val="18"/>
          <w:szCs w:val="18"/>
        </w:rPr>
        <w:t>:</w:t>
      </w:r>
    </w:p>
    <w:p w14:paraId="71E40D07"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oito instruções de impressão</w:t>
      </w:r>
    </w:p>
    <w:p w14:paraId="54D4CB24"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Ter pelo menos oito caracteres de largura</w:t>
      </w:r>
    </w:p>
    <w:p w14:paraId="0281F8D3"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20 caracteres que não sejam espaço</w:t>
      </w:r>
    </w:p>
    <w:p w14:paraId="4F337AD6" w14:textId="77777777" w:rsidR="00F16D70" w:rsidRPr="009F0F32" w:rsidRDefault="00F16D70" w:rsidP="00F16D70">
      <w:pPr>
        <w:pStyle w:val="Numerada"/>
        <w:numPr>
          <w:ilvl w:val="0"/>
          <w:numId w:val="0"/>
        </w:numPr>
        <w:ind w:left="864" w:hanging="432"/>
        <w:rPr>
          <w:color w:val="4E3629" w:themeColor="text1"/>
          <w:sz w:val="18"/>
          <w:szCs w:val="18"/>
          <w:lang w:val="pt-BR"/>
        </w:rPr>
      </w:pPr>
    </w:p>
    <w:p w14:paraId="04FC48D4"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Você pode criar outro gato.  No entanto, essa imagem deve ser bem diferente do exemplo usado na classe. Da mesma forma, você pode criar outra carinha, mas ela deve diferente da carinha criada no exercício anterior (é muito fácil transformar essa carinha feliz em uma carinha triste).</w:t>
      </w:r>
    </w:p>
    <w:p w14:paraId="5D829267" w14:textId="77777777" w:rsidR="00F16D70" w:rsidRPr="009F0F32" w:rsidRDefault="00F16D70" w:rsidP="00F16D70">
      <w:pPr>
        <w:pStyle w:val="Numerada"/>
        <w:numPr>
          <w:ilvl w:val="0"/>
          <w:numId w:val="0"/>
        </w:numPr>
        <w:rPr>
          <w:color w:val="4E3629" w:themeColor="text1"/>
          <w:sz w:val="18"/>
          <w:szCs w:val="18"/>
          <w:lang w:val="pt-BR"/>
        </w:rPr>
      </w:pPr>
    </w:p>
    <w:p w14:paraId="75376BC1" w14:textId="77777777" w:rsidR="00F16D70" w:rsidRPr="009F0F32" w:rsidRDefault="00F16D70" w:rsidP="00F16D70">
      <w:pPr>
        <w:pStyle w:val="Numerada"/>
        <w:numPr>
          <w:ilvl w:val="0"/>
          <w:numId w:val="0"/>
        </w:numPr>
        <w:rPr>
          <w:color w:val="4E3629" w:themeColor="text1"/>
          <w:sz w:val="18"/>
          <w:szCs w:val="18"/>
          <w:lang w:val="pt-BR"/>
        </w:rPr>
      </w:pPr>
      <w:r w:rsidRPr="009F0F32">
        <w:rPr>
          <w:color w:val="4E3629" w:themeColor="text1"/>
          <w:sz w:val="18"/>
          <w:szCs w:val="18"/>
          <w:lang w:val="pt-BR"/>
        </w:rPr>
        <w:t>Observação: a barra invertida (</w:t>
      </w:r>
      <w:r w:rsidRPr="009F0F32">
        <w:rPr>
          <w:b/>
          <w:color w:val="4E3629" w:themeColor="text1"/>
          <w:sz w:val="18"/>
          <w:szCs w:val="18"/>
          <w:lang w:val="pt-BR"/>
        </w:rPr>
        <w:t>\</w:t>
      </w:r>
      <w:r w:rsidRPr="009F0F32">
        <w:rPr>
          <w:color w:val="4E3629" w:themeColor="text1"/>
          <w:sz w:val="18"/>
          <w:szCs w:val="18"/>
          <w:lang w:val="pt-BR"/>
        </w:rPr>
        <w:t>) tem um significado especial nas instruções de impressão Java. Se optar por usar uma barra invertida na sua imagem, na verdade você precisará escrever duas barras invertidas (</w:t>
      </w:r>
      <w:r w:rsidRPr="009F0F32">
        <w:rPr>
          <w:b/>
          <w:color w:val="4E3629" w:themeColor="text1"/>
          <w:sz w:val="18"/>
          <w:szCs w:val="18"/>
          <w:lang w:val="pt-BR"/>
        </w:rPr>
        <w:t>\\</w:t>
      </w:r>
      <w:r w:rsidRPr="009F0F32">
        <w:rPr>
          <w:color w:val="4E3629" w:themeColor="text1"/>
          <w:sz w:val="18"/>
          <w:szCs w:val="18"/>
          <w:lang w:val="pt-BR"/>
        </w:rPr>
        <w:t>) na instrução de impressão.</w:t>
      </w:r>
    </w:p>
    <w:p w14:paraId="6A2DD25B" w14:textId="77777777" w:rsidR="00F16D70" w:rsidRPr="009F0F32" w:rsidRDefault="00F16D70" w:rsidP="00F16D70">
      <w:pPr>
        <w:pStyle w:val="Numerada"/>
        <w:numPr>
          <w:ilvl w:val="0"/>
          <w:numId w:val="0"/>
        </w:numPr>
        <w:rPr>
          <w:color w:val="4E3629" w:themeColor="text1"/>
          <w:sz w:val="18"/>
          <w:szCs w:val="18"/>
          <w:lang w:val="pt-BR"/>
        </w:rPr>
      </w:pPr>
    </w:p>
    <w:p w14:paraId="1D408E29" w14:textId="77777777" w:rsidR="000B54A5" w:rsidRDefault="00F16D70" w:rsidP="000B54A5">
      <w:pPr>
        <w:pStyle w:val="Task1"/>
        <w:spacing w:before="0"/>
        <w:ind w:left="0" w:firstLine="0"/>
        <w:rPr>
          <w:rFonts w:cs="Arial"/>
          <w:color w:val="4E3629" w:themeColor="text1"/>
          <w:sz w:val="18"/>
          <w:szCs w:val="18"/>
          <w:lang w:val="pt-BR"/>
        </w:rPr>
      </w:pPr>
      <w:r w:rsidRPr="009F0F32">
        <w:rPr>
          <w:rFonts w:cs="Arial"/>
          <w:color w:val="4E3629" w:themeColor="text1"/>
          <w:sz w:val="18"/>
          <w:szCs w:val="18"/>
          <w:lang w:val="pt-BR"/>
        </w:rPr>
        <w:t>O projeto ProblemSet2_2 está disponível para ajudar você a começar.</w:t>
      </w:r>
    </w:p>
    <w:p w14:paraId="508BB88B" w14:textId="77777777" w:rsidR="000B54A5" w:rsidRDefault="000B54A5" w:rsidP="000B54A5">
      <w:pPr>
        <w:pStyle w:val="Task1"/>
        <w:spacing w:before="0"/>
        <w:ind w:left="0" w:firstLine="0"/>
        <w:rPr>
          <w:rFonts w:cs="Arial"/>
          <w:color w:val="4E3629" w:themeColor="text1"/>
          <w:sz w:val="18"/>
          <w:szCs w:val="18"/>
          <w:lang w:val="pt-BR"/>
        </w:rPr>
      </w:pPr>
    </w:p>
    <w:p w14:paraId="248CCDB5" w14:textId="77777777" w:rsidR="000B54A5" w:rsidRDefault="000B54A5" w:rsidP="000B54A5">
      <w:pPr>
        <w:pStyle w:val="Task1"/>
        <w:spacing w:before="0"/>
        <w:ind w:left="0" w:firstLine="0"/>
        <w:rPr>
          <w:rFonts w:cs="Arial"/>
          <w:color w:val="4E3629" w:themeColor="text1"/>
          <w:sz w:val="18"/>
          <w:szCs w:val="18"/>
          <w:lang w:val="pt-BR"/>
        </w:rPr>
      </w:pPr>
    </w:p>
    <w:p w14:paraId="7CE76C88" w14:textId="77777777" w:rsidR="000B54A5" w:rsidRDefault="000B54A5" w:rsidP="000B54A5">
      <w:pPr>
        <w:pStyle w:val="Task1"/>
        <w:spacing w:before="0"/>
        <w:ind w:left="0" w:firstLine="0"/>
        <w:rPr>
          <w:rFonts w:cs="Arial"/>
          <w:color w:val="4E3629" w:themeColor="text1"/>
          <w:sz w:val="18"/>
          <w:szCs w:val="18"/>
          <w:lang w:val="pt-BR"/>
        </w:rPr>
      </w:pPr>
    </w:p>
    <w:p w14:paraId="68AD575A" w14:textId="77777777" w:rsidR="000B54A5" w:rsidRDefault="000B54A5" w:rsidP="000B54A5">
      <w:pPr>
        <w:pStyle w:val="Task1"/>
        <w:spacing w:before="0"/>
        <w:ind w:left="0" w:firstLine="0"/>
        <w:rPr>
          <w:rFonts w:cs="Arial"/>
          <w:color w:val="4E3629" w:themeColor="text1"/>
          <w:sz w:val="18"/>
          <w:szCs w:val="18"/>
          <w:lang w:val="pt-BR"/>
        </w:rPr>
      </w:pPr>
    </w:p>
    <w:p w14:paraId="70EFEDBD" w14:textId="77777777" w:rsidR="000B54A5" w:rsidRDefault="000B54A5" w:rsidP="000B54A5">
      <w:pPr>
        <w:pStyle w:val="Task1"/>
        <w:spacing w:before="0"/>
        <w:ind w:left="0" w:firstLine="0"/>
        <w:rPr>
          <w:rFonts w:cs="Arial"/>
          <w:color w:val="4E3629" w:themeColor="text1"/>
          <w:sz w:val="18"/>
          <w:szCs w:val="18"/>
          <w:lang w:val="pt-BR"/>
        </w:rPr>
      </w:pPr>
    </w:p>
    <w:p w14:paraId="39ABD201" w14:textId="77777777" w:rsidR="000B54A5" w:rsidRDefault="000B54A5" w:rsidP="000B54A5">
      <w:pPr>
        <w:pStyle w:val="Task1"/>
        <w:spacing w:before="0"/>
        <w:ind w:left="0" w:firstLine="0"/>
        <w:rPr>
          <w:rFonts w:cs="Arial"/>
          <w:color w:val="4E3629" w:themeColor="text1"/>
          <w:sz w:val="18"/>
          <w:szCs w:val="18"/>
          <w:lang w:val="pt-BR"/>
        </w:rPr>
      </w:pPr>
    </w:p>
    <w:p w14:paraId="2D5217F8" w14:textId="77777777" w:rsidR="000B54A5" w:rsidRDefault="000B54A5" w:rsidP="000B54A5">
      <w:pPr>
        <w:pStyle w:val="Task1"/>
        <w:spacing w:before="0"/>
        <w:ind w:left="0" w:firstLine="0"/>
        <w:rPr>
          <w:rFonts w:cs="Arial"/>
          <w:color w:val="4E3629" w:themeColor="text1"/>
          <w:sz w:val="18"/>
          <w:szCs w:val="18"/>
          <w:lang w:val="pt-BR"/>
        </w:rPr>
      </w:pPr>
    </w:p>
    <w:p w14:paraId="3F6B48F5" w14:textId="77777777" w:rsidR="000B54A5" w:rsidRDefault="000B54A5" w:rsidP="000B54A5">
      <w:pPr>
        <w:pStyle w:val="Task1"/>
        <w:spacing w:before="0"/>
        <w:ind w:left="0" w:firstLine="0"/>
        <w:rPr>
          <w:rFonts w:cs="Arial"/>
          <w:color w:val="4E3629" w:themeColor="text1"/>
          <w:sz w:val="18"/>
          <w:szCs w:val="18"/>
          <w:lang w:val="pt-BR"/>
        </w:rPr>
      </w:pPr>
    </w:p>
    <w:p w14:paraId="0EAA2B61" w14:textId="77777777" w:rsidR="000B54A5" w:rsidRDefault="000B54A5" w:rsidP="000B54A5">
      <w:pPr>
        <w:pStyle w:val="Task1"/>
        <w:spacing w:before="0"/>
        <w:ind w:left="0" w:firstLine="0"/>
        <w:rPr>
          <w:rFonts w:cs="Arial"/>
          <w:color w:val="4E3629" w:themeColor="text1"/>
          <w:sz w:val="18"/>
          <w:szCs w:val="18"/>
          <w:lang w:val="pt-BR"/>
        </w:rPr>
      </w:pPr>
    </w:p>
    <w:p w14:paraId="376FC2C0" w14:textId="77777777" w:rsidR="000B54A5" w:rsidRDefault="000B54A5" w:rsidP="000B54A5">
      <w:pPr>
        <w:pStyle w:val="Task1"/>
        <w:spacing w:before="0"/>
        <w:ind w:left="0" w:firstLine="0"/>
        <w:rPr>
          <w:rFonts w:cs="Arial"/>
          <w:color w:val="4E3629" w:themeColor="text1"/>
          <w:sz w:val="18"/>
          <w:szCs w:val="18"/>
          <w:lang w:val="pt-BR"/>
        </w:rPr>
      </w:pPr>
    </w:p>
    <w:p w14:paraId="33F85922" w14:textId="314ECF34" w:rsidR="00F16D70" w:rsidRPr="000B54A5" w:rsidRDefault="00F16D70" w:rsidP="000B54A5">
      <w:pPr>
        <w:pStyle w:val="Task1"/>
        <w:spacing w:before="0"/>
        <w:ind w:left="0" w:firstLine="0"/>
        <w:rPr>
          <w:rFonts w:ascii="Courier New" w:hAnsi="Courier New" w:cs="Courier New"/>
          <w:b/>
          <w:bCs/>
          <w:color w:val="4E3629" w:themeColor="text1"/>
          <w:sz w:val="18"/>
          <w:szCs w:val="18"/>
          <w:lang w:val="pt-BR"/>
        </w:rPr>
      </w:pPr>
      <w:r w:rsidRPr="000B54A5">
        <w:rPr>
          <w:b/>
          <w:bCs/>
          <w:color w:val="4E3629" w:themeColor="text1"/>
          <w:szCs w:val="28"/>
          <w:lang w:val="pt-BR"/>
        </w:rPr>
        <w:lastRenderedPageBreak/>
        <w:t>Problema 3: a Snake Box Factory</w:t>
      </w:r>
    </w:p>
    <w:p w14:paraId="598047B7"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5FB2E13C" w14:textId="77777777" w:rsidR="009F0F32" w:rsidRDefault="009F0F32" w:rsidP="00F16D70">
      <w:pPr>
        <w:pStyle w:val="Corpodetexto"/>
        <w:rPr>
          <w:i/>
          <w:color w:val="4E3629" w:themeColor="text1"/>
          <w:sz w:val="18"/>
          <w:szCs w:val="18"/>
          <w:lang w:val="pt-BR"/>
        </w:rPr>
      </w:pPr>
    </w:p>
    <w:p w14:paraId="294C1392" w14:textId="405A3513" w:rsidR="00F16D70" w:rsidRPr="009F0F32" w:rsidRDefault="00F16D70" w:rsidP="00F16D70">
      <w:pPr>
        <w:pStyle w:val="Corpodetexto"/>
        <w:rPr>
          <w:i/>
          <w:color w:val="4E3629" w:themeColor="text1"/>
          <w:sz w:val="18"/>
          <w:szCs w:val="18"/>
          <w:lang w:val="pt-BR"/>
        </w:rPr>
      </w:pPr>
      <w:r w:rsidRPr="009F0F32">
        <w:rPr>
          <w:i/>
          <w:color w:val="4E3629" w:themeColor="text1"/>
          <w:sz w:val="18"/>
          <w:szCs w:val="18"/>
          <w:lang w:val="pt-BR"/>
        </w:rPr>
        <w:t>Prezado Engenheiro de Software,</w:t>
      </w:r>
    </w:p>
    <w:p w14:paraId="66978494" w14:textId="77777777" w:rsidR="00F16D70" w:rsidRPr="009F0F32" w:rsidRDefault="00F16D70" w:rsidP="00F16D70">
      <w:pPr>
        <w:pStyle w:val="Corpodetexto"/>
        <w:rPr>
          <w:i/>
          <w:color w:val="4E3629" w:themeColor="text1"/>
          <w:sz w:val="18"/>
          <w:szCs w:val="18"/>
          <w:lang w:val="pt-BR"/>
        </w:rPr>
      </w:pPr>
    </w:p>
    <w:p w14:paraId="5DC618FA" w14:textId="77777777" w:rsidR="00F16D70" w:rsidRPr="009F0F32" w:rsidRDefault="00F16D70" w:rsidP="00F16D70">
      <w:pPr>
        <w:pStyle w:val="Corpodetexto"/>
        <w:rPr>
          <w:i/>
          <w:color w:val="4E3629" w:themeColor="text1"/>
          <w:spacing w:val="-2"/>
          <w:sz w:val="18"/>
          <w:szCs w:val="18"/>
          <w:lang w:val="pt-BR"/>
        </w:rPr>
      </w:pPr>
      <w:r w:rsidRPr="009F0F32">
        <w:rPr>
          <w:i/>
          <w:color w:val="4E3629" w:themeColor="text1"/>
          <w:spacing w:val="-2"/>
          <w:sz w:val="18"/>
          <w:szCs w:val="18"/>
          <w:lang w:val="pt-BR"/>
        </w:rPr>
        <w:t>Na Snake Box Factory, uma empresa reconhecida internacionalmente, temos o orgulho de sermos capazes de produzir caixas de papelão personalizadas e com o mais alto padrão de qualidade. As caixas que produzimos são preenchidas com cobras de altíssima qualidade e personalizadas de acordo com as necessidades do cliente. Atendemos a milhares de contas no mundo inteiro e atingimos um nível sólido de 98% de satisfação dos clientes. No entanto, todo o processo de pedidos no momento é escrito em papelão, que é transportado entre os departamentos usando uma cobra transportadora. Pensamos que essa seria uma maneira adequada de mostrar confiança na qualidade e utilidade do nosso produto. Mas, à medida que nossa empresa continua a crescer, estamos percebendo que isso não foi uma boa ideia. Acreditamos que este seja o momento de adotarmos um método mais convencional e digitalizado em nossas operações. Você poderia ajudar-nos a desenvolver o software necessário para isso?</w:t>
      </w:r>
    </w:p>
    <w:p w14:paraId="13B9084A" w14:textId="77777777" w:rsidR="00F16D70" w:rsidRPr="009F0F32" w:rsidRDefault="00F16D70" w:rsidP="00F16D70">
      <w:pPr>
        <w:pStyle w:val="Corpodetexto"/>
        <w:rPr>
          <w:i/>
          <w:color w:val="4E3629" w:themeColor="text1"/>
          <w:sz w:val="18"/>
          <w:szCs w:val="18"/>
          <w:lang w:val="pt-BR"/>
        </w:rPr>
      </w:pPr>
    </w:p>
    <w:p w14:paraId="3C7FADB7" w14:textId="77777777" w:rsidR="00F16D70" w:rsidRPr="009F0F32" w:rsidRDefault="00F16D70" w:rsidP="00F16D70">
      <w:pPr>
        <w:pStyle w:val="Corpodetexto"/>
        <w:rPr>
          <w:i/>
          <w:color w:val="4E3629" w:themeColor="text1"/>
          <w:sz w:val="18"/>
          <w:szCs w:val="18"/>
        </w:rPr>
      </w:pPr>
      <w:proofErr w:type="spellStart"/>
      <w:r w:rsidRPr="009F0F32">
        <w:rPr>
          <w:i/>
          <w:color w:val="4E3629" w:themeColor="text1"/>
          <w:sz w:val="18"/>
          <w:szCs w:val="18"/>
        </w:rPr>
        <w:t>Atenciosamente</w:t>
      </w:r>
      <w:proofErr w:type="spellEnd"/>
      <w:r w:rsidRPr="009F0F32">
        <w:rPr>
          <w:i/>
          <w:color w:val="4E3629" w:themeColor="text1"/>
          <w:sz w:val="18"/>
          <w:szCs w:val="18"/>
        </w:rPr>
        <w:t>,</w:t>
      </w:r>
    </w:p>
    <w:p w14:paraId="09380D1E" w14:textId="77777777" w:rsidR="00F16D70" w:rsidRPr="009F0F32" w:rsidRDefault="00F16D70" w:rsidP="00F16D70">
      <w:pPr>
        <w:pStyle w:val="Corpodetexto"/>
        <w:rPr>
          <w:i/>
          <w:color w:val="4E3629" w:themeColor="text1"/>
          <w:sz w:val="18"/>
          <w:szCs w:val="18"/>
        </w:rPr>
      </w:pPr>
      <w:proofErr w:type="spellStart"/>
      <w:r w:rsidRPr="009F0F32">
        <w:rPr>
          <w:i/>
          <w:color w:val="4E3629" w:themeColor="text1"/>
          <w:sz w:val="18"/>
          <w:szCs w:val="18"/>
        </w:rPr>
        <w:t>Presidente</w:t>
      </w:r>
      <w:proofErr w:type="spellEnd"/>
      <w:r w:rsidRPr="009F0F32">
        <w:rPr>
          <w:i/>
          <w:color w:val="4E3629" w:themeColor="text1"/>
          <w:sz w:val="18"/>
          <w:szCs w:val="18"/>
        </w:rPr>
        <w:t xml:space="preserve"> George Johnson,</w:t>
      </w:r>
    </w:p>
    <w:p w14:paraId="465BDDE3" w14:textId="77777777" w:rsidR="00F16D70" w:rsidRPr="009F0F32" w:rsidRDefault="00F16D70" w:rsidP="00F16D70">
      <w:pPr>
        <w:pStyle w:val="Corpodetexto"/>
        <w:rPr>
          <w:i/>
          <w:color w:val="4E3629" w:themeColor="text1"/>
          <w:sz w:val="18"/>
          <w:szCs w:val="18"/>
        </w:rPr>
      </w:pPr>
      <w:r w:rsidRPr="009F0F32">
        <w:rPr>
          <w:i/>
          <w:color w:val="4E3629" w:themeColor="text1"/>
          <w:sz w:val="18"/>
          <w:szCs w:val="18"/>
        </w:rPr>
        <w:t>Snake Box Factory</w:t>
      </w:r>
    </w:p>
    <w:p w14:paraId="4D5C2AD3" w14:textId="77777777" w:rsidR="00F16D70" w:rsidRDefault="00F16D70" w:rsidP="00F16D70">
      <w:pPr>
        <w:pStyle w:val="SectionTitle"/>
        <w:jc w:val="center"/>
      </w:pPr>
      <w:r>
        <w:rPr>
          <w:b w:val="0"/>
          <w:noProof/>
        </w:rPr>
        <w:drawing>
          <wp:inline distT="0" distB="0" distL="0" distR="0" wp14:anchorId="76B96DEC" wp14:editId="42BAFA89">
            <wp:extent cx="2809875" cy="2505075"/>
            <wp:effectExtent l="19050" t="0" r="9525" b="0"/>
            <wp:docPr id="1"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srcRect/>
                    <a:stretch>
                      <a:fillRect/>
                    </a:stretch>
                  </pic:blipFill>
                  <pic:spPr bwMode="auto">
                    <a:xfrm>
                      <a:off x="0" y="0"/>
                      <a:ext cx="2809875" cy="2505075"/>
                    </a:xfrm>
                    <a:prstGeom prst="rect">
                      <a:avLst/>
                    </a:prstGeom>
                    <a:noFill/>
                    <a:ln w="9525">
                      <a:noFill/>
                      <a:miter lim="800000"/>
                      <a:headEnd/>
                      <a:tailEnd/>
                    </a:ln>
                  </pic:spPr>
                </pic:pic>
              </a:graphicData>
            </a:graphic>
          </wp:inline>
        </w:drawing>
      </w:r>
    </w:p>
    <w:p w14:paraId="63E3C6ED"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Tarefas</w:t>
      </w:r>
    </w:p>
    <w:p w14:paraId="34536FFA" w14:textId="77777777" w:rsidR="00F16D70" w:rsidRPr="00865697" w:rsidRDefault="00F16D70" w:rsidP="00F16D70">
      <w:pPr>
        <w:pStyle w:val="Task1"/>
        <w:spacing w:before="0"/>
        <w:ind w:left="0" w:firstLine="0"/>
        <w:rPr>
          <w:color w:val="4E3629" w:themeColor="text1"/>
          <w:lang w:val="pt-BR"/>
        </w:rPr>
      </w:pPr>
    </w:p>
    <w:p w14:paraId="7FFBA9A6"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Leia o cenário encontrado na visão geral e considere quais objetos poderiam ser modelados como parte da criação de uma solução de software. Identifique três objetos neste cenário (lembre-se de que os objetos podem ser tangíveis ou abstratos). Liste três propriedades e três comportamentos pertencentes a cada objeto.</w:t>
      </w:r>
    </w:p>
    <w:p w14:paraId="74A851B8" w14:textId="77777777" w:rsidR="00F16D70" w:rsidRPr="009F0F32" w:rsidRDefault="00F16D70" w:rsidP="00F16D70">
      <w:pPr>
        <w:rPr>
          <w:rFonts w:ascii="Arial" w:eastAsia="Times New Roman" w:hAnsi="Arial" w:cs="Arial"/>
          <w:color w:val="4E3629" w:themeColor="text1"/>
          <w:sz w:val="18"/>
          <w:szCs w:val="18"/>
          <w:lang w:val="pt-BR"/>
        </w:rPr>
      </w:pPr>
    </w:p>
    <w:p w14:paraId="10E4D2F5" w14:textId="210FB48E" w:rsidR="002830F7" w:rsidRDefault="00F16D70" w:rsidP="002830F7">
      <w:pPr>
        <w:rPr>
          <w:rFonts w:ascii="Arial" w:hAnsi="Arial" w:cs="Arial"/>
          <w:color w:val="4E3629" w:themeColor="text1"/>
          <w:sz w:val="18"/>
          <w:szCs w:val="18"/>
          <w:lang w:val="pt-BR"/>
        </w:rPr>
      </w:pPr>
      <w:r w:rsidRPr="009F0F32">
        <w:rPr>
          <w:rFonts w:ascii="Arial" w:hAnsi="Arial" w:cs="Arial"/>
          <w:color w:val="4E3629" w:themeColor="text1"/>
          <w:sz w:val="18"/>
          <w:szCs w:val="18"/>
          <w:lang w:val="pt-BR"/>
        </w:rPr>
        <w:t>Escreva sua solução como um documento, e não como um arquivo .</w:t>
      </w:r>
      <w:proofErr w:type="spellStart"/>
      <w:r w:rsidRPr="009F0F32">
        <w:rPr>
          <w:rFonts w:ascii="Arial" w:hAnsi="Arial" w:cs="Arial"/>
          <w:color w:val="4E3629" w:themeColor="text1"/>
          <w:sz w:val="18"/>
          <w:szCs w:val="18"/>
          <w:lang w:val="pt-BR"/>
        </w:rPr>
        <w:t>java</w:t>
      </w:r>
      <w:proofErr w:type="spellEnd"/>
      <w:r w:rsidRPr="009F0F32">
        <w:rPr>
          <w:rFonts w:ascii="Arial" w:hAnsi="Arial" w:cs="Arial"/>
          <w:color w:val="4E3629" w:themeColor="text1"/>
          <w:sz w:val="18"/>
          <w:szCs w:val="18"/>
          <w:lang w:val="pt-BR"/>
        </w:rPr>
        <w:t>.</w:t>
      </w:r>
    </w:p>
    <w:p w14:paraId="5D659D84" w14:textId="05ECE245" w:rsidR="002830F7" w:rsidRDefault="002830F7" w:rsidP="002830F7">
      <w:pPr>
        <w:rPr>
          <w:rFonts w:ascii="Arial" w:hAnsi="Arial" w:cs="Arial"/>
          <w:color w:val="4E3629" w:themeColor="text1"/>
          <w:sz w:val="18"/>
          <w:szCs w:val="18"/>
          <w:lang w:val="pt-BR"/>
        </w:rPr>
      </w:pPr>
    </w:p>
    <w:p w14:paraId="513CCE2A" w14:textId="5034C6F6" w:rsidR="002830F7" w:rsidRDefault="002830F7" w:rsidP="002830F7">
      <w:pPr>
        <w:rPr>
          <w:rFonts w:ascii="Arial" w:hAnsi="Arial" w:cs="Arial"/>
          <w:color w:val="4E3629" w:themeColor="text1"/>
          <w:sz w:val="18"/>
          <w:szCs w:val="18"/>
          <w:lang w:val="pt-BR"/>
        </w:rPr>
      </w:pPr>
      <w:r>
        <w:rPr>
          <w:rFonts w:ascii="Arial" w:hAnsi="Arial" w:cs="Arial"/>
          <w:color w:val="4E3629" w:themeColor="text1"/>
          <w:sz w:val="18"/>
          <w:szCs w:val="18"/>
          <w:lang w:val="pt-BR"/>
        </w:rPr>
        <w:t>A solução será criar um software que consiga contabilizar quantidade de caixas com cobras, detalhar a personalização da cobra do cliente, criação de pedidos.</w:t>
      </w:r>
    </w:p>
    <w:p w14:paraId="0577D54E" w14:textId="3BE22D89" w:rsidR="002830F7" w:rsidRDefault="002830F7" w:rsidP="002830F7">
      <w:pPr>
        <w:rPr>
          <w:rFonts w:ascii="Arial" w:hAnsi="Arial" w:cs="Arial"/>
          <w:color w:val="4E3629" w:themeColor="text1"/>
          <w:sz w:val="18"/>
          <w:szCs w:val="18"/>
          <w:lang w:val="pt-BR"/>
        </w:rPr>
      </w:pPr>
      <w:r>
        <w:rPr>
          <w:rFonts w:ascii="Arial" w:hAnsi="Arial" w:cs="Arial"/>
          <w:color w:val="4E3629" w:themeColor="text1"/>
          <w:sz w:val="18"/>
          <w:szCs w:val="18"/>
          <w:lang w:val="pt-BR"/>
        </w:rPr>
        <w:t>CLASSE: CAIXA – COBRAS PERSONALIZADAS – PEDIDOS</w:t>
      </w:r>
    </w:p>
    <w:p w14:paraId="0ED70784" w14:textId="270B3DCC" w:rsidR="002830F7" w:rsidRPr="002830F7" w:rsidRDefault="002830F7" w:rsidP="002830F7">
      <w:pPr>
        <w:rPr>
          <w:rFonts w:ascii="Arial" w:hAnsi="Arial" w:cs="Arial"/>
          <w:color w:val="4E3629" w:themeColor="text1"/>
          <w:sz w:val="18"/>
          <w:szCs w:val="18"/>
          <w:lang w:val="pt-BR"/>
        </w:rPr>
      </w:pPr>
      <w:r>
        <w:rPr>
          <w:rFonts w:ascii="Arial" w:hAnsi="Arial" w:cs="Arial"/>
          <w:color w:val="4E3629" w:themeColor="text1"/>
          <w:sz w:val="18"/>
          <w:szCs w:val="18"/>
          <w:lang w:val="pt-BR"/>
        </w:rPr>
        <w:t>METODO – CONSULTAR QTD CAIXA, DETALHAR PERSONALIZAÇÃO, CRIAR PEDIDOS</w:t>
      </w:r>
    </w:p>
    <w:sectPr w:rsidR="002830F7" w:rsidRPr="002830F7" w:rsidSect="00C626D2">
      <w:headerReference w:type="even" r:id="rId11"/>
      <w:footerReference w:type="even" r:id="rId12"/>
      <w:footerReference w:type="default" r:id="rId13"/>
      <w:headerReference w:type="first" r:id="rId14"/>
      <w:footerReference w:type="first" r:id="rId15"/>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2601" w14:textId="77777777" w:rsidR="00950498" w:rsidRDefault="00950498" w:rsidP="00ED52E6">
      <w:r>
        <w:separator/>
      </w:r>
    </w:p>
  </w:endnote>
  <w:endnote w:type="continuationSeparator" w:id="0">
    <w:p w14:paraId="62A746F0" w14:textId="77777777" w:rsidR="00950498" w:rsidRDefault="00950498"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000000">
    <w:pPr>
      <w:pStyle w:val="Rodap"/>
    </w:pPr>
    <w:sdt>
      <w:sdtPr>
        <w:id w:val="969400743"/>
        <w:temporary/>
        <w:showingPlcHdr/>
      </w:sdtPr>
      <w:sdtContent>
        <w:r w:rsidR="00916CD5">
          <w:t>[Type text]</w:t>
        </w:r>
      </w:sdtContent>
    </w:sdt>
    <w:r w:rsidR="00916CD5">
      <w:ptab w:relativeTo="margin" w:alignment="center" w:leader="none"/>
    </w:r>
    <w:sdt>
      <w:sdtPr>
        <w:id w:val="969400748"/>
        <w:temporary/>
        <w:showingPlcHdr/>
      </w:sdtPr>
      <w:sdtContent>
        <w:r w:rsidR="00916CD5">
          <w:t>[Type text]</w:t>
        </w:r>
      </w:sdtContent>
    </w:sdt>
    <w:r w:rsidR="00916CD5">
      <w:ptab w:relativeTo="margin" w:alignment="right" w:leader="none"/>
    </w:r>
    <w:sdt>
      <w:sdtPr>
        <w:id w:val="969400753"/>
        <w:temporary/>
        <w:showingPlcHdr/>
      </w:sdtPr>
      <w:sdtContent>
        <w:r w:rsidR="00916CD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Default="00165BC2" w:rsidP="00F10039">
    <w:pPr>
      <w:rPr>
        <w:color w:val="4E3629" w:themeColor="text1"/>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r w:rsidR="00F9420A" w:rsidRPr="0023256F">
      <w:rPr>
        <w:color w:val="4E3629" w:themeColor="text1"/>
      </w:rPr>
      <w:ptab w:relativeTo="margin" w:alignment="right" w:leader="none"/>
    </w:r>
  </w:p>
  <w:p w14:paraId="394F5480" w14:textId="5D246D19" w:rsidR="00F9420A" w:rsidRPr="00165BC2" w:rsidRDefault="00F9420A" w:rsidP="00273DFE">
    <w:pPr>
      <w:jc w:val="right"/>
      <w:rPr>
        <w:rFonts w:cstheme="minorHAnsi"/>
        <w:color w:val="4E3629"/>
        <w:sz w:val="17"/>
        <w:szCs w:val="17"/>
      </w:rPr>
    </w:pPr>
    <w:r w:rsidRPr="0023256F">
      <w:rPr>
        <w:color w:val="4E3629" w:themeColor="text1"/>
      </w:rPr>
      <w:fldChar w:fldCharType="begin"/>
    </w:r>
    <w:r w:rsidRPr="0023256F">
      <w:rPr>
        <w:color w:val="4E3629" w:themeColor="text1"/>
      </w:rPr>
      <w:instrText xml:space="preserve"> PAGE   \* MERGEFORMAT </w:instrText>
    </w:r>
    <w:r w:rsidRPr="0023256F">
      <w:rPr>
        <w:color w:val="4E3629" w:themeColor="text1"/>
      </w:rPr>
      <w:fldChar w:fldCharType="separate"/>
    </w:r>
    <w:r w:rsidR="00097845">
      <w:rPr>
        <w:noProof/>
        <w:color w:val="4E3629" w:themeColor="text1"/>
      </w:rPr>
      <w:t>3</w:t>
    </w:r>
    <w:r w:rsidRPr="0023256F">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273DFE" w:rsidRDefault="00165BC2" w:rsidP="00165BC2">
    <w:pPr>
      <w:rPr>
        <w:rFonts w:ascii="Arial" w:hAnsi="Arial" w:cs="Arial"/>
        <w:color w:val="4E3629"/>
        <w:sz w:val="12"/>
        <w:szCs w:val="12"/>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5367" w14:textId="77777777" w:rsidR="00950498" w:rsidRDefault="00950498" w:rsidP="00ED52E6">
      <w:r>
        <w:separator/>
      </w:r>
    </w:p>
  </w:footnote>
  <w:footnote w:type="continuationSeparator" w:id="0">
    <w:p w14:paraId="75ADC543" w14:textId="77777777" w:rsidR="00950498" w:rsidRDefault="00950498"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000000">
    <w:pPr>
      <w:pStyle w:val="Cabealho"/>
    </w:pPr>
    <w:sdt>
      <w:sdtPr>
        <w:id w:val="171999623"/>
        <w:temporary/>
        <w:showingPlcHdr/>
      </w:sdtPr>
      <w:sdtContent>
        <w:r w:rsidR="00916CD5">
          <w:t>[Type text]</w:t>
        </w:r>
      </w:sdtContent>
    </w:sdt>
    <w:r w:rsidR="00916CD5">
      <w:ptab w:relativeTo="margin" w:alignment="center" w:leader="none"/>
    </w:r>
    <w:sdt>
      <w:sdtPr>
        <w:id w:val="171999624"/>
        <w:temporary/>
        <w:showingPlcHdr/>
      </w:sdtPr>
      <w:sdtContent>
        <w:r w:rsidR="00916CD5">
          <w:t>[Type text]</w:t>
        </w:r>
      </w:sdtContent>
    </w:sdt>
    <w:r w:rsidR="00916CD5">
      <w:ptab w:relativeTo="margin" w:alignment="right" w:leader="none"/>
    </w:r>
    <w:sdt>
      <w:sdtPr>
        <w:id w:val="171999625"/>
        <w:temporary/>
        <w:showingPlcHdr/>
      </w:sdtPr>
      <w:sdtContent>
        <w:r w:rsidR="00916CD5">
          <w:t>[Type text]</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54E"/>
    <w:multiLevelType w:val="multilevel"/>
    <w:tmpl w:val="5180FC66"/>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45C"/>
    <w:multiLevelType w:val="multilevel"/>
    <w:tmpl w:val="E228BDC0"/>
    <w:lvl w:ilvl="0">
      <w:start w:val="1"/>
      <w:numFmt w:val="lowerLetter"/>
      <w:pStyle w:val="Numerada"/>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18859144">
    <w:abstractNumId w:val="4"/>
  </w:num>
  <w:num w:numId="2" w16cid:durableId="2040012324">
    <w:abstractNumId w:val="2"/>
  </w:num>
  <w:num w:numId="3" w16cid:durableId="1778060240">
    <w:abstractNumId w:val="8"/>
  </w:num>
  <w:num w:numId="4" w16cid:durableId="98650436">
    <w:abstractNumId w:val="9"/>
  </w:num>
  <w:num w:numId="5" w16cid:durableId="783229374">
    <w:abstractNumId w:val="11"/>
  </w:num>
  <w:num w:numId="6" w16cid:durableId="65416499">
    <w:abstractNumId w:val="6"/>
  </w:num>
  <w:num w:numId="7" w16cid:durableId="720639156">
    <w:abstractNumId w:val="5"/>
  </w:num>
  <w:num w:numId="8" w16cid:durableId="48848894">
    <w:abstractNumId w:val="7"/>
  </w:num>
  <w:num w:numId="9" w16cid:durableId="908543040">
    <w:abstractNumId w:val="10"/>
  </w:num>
  <w:num w:numId="10" w16cid:durableId="987130417">
    <w:abstractNumId w:val="3"/>
  </w:num>
  <w:num w:numId="11" w16cid:durableId="745878838">
    <w:abstractNumId w:val="6"/>
  </w:num>
  <w:num w:numId="12" w16cid:durableId="1637296221">
    <w:abstractNumId w:val="6"/>
  </w:num>
  <w:num w:numId="13" w16cid:durableId="434911692">
    <w:abstractNumId w:val="6"/>
  </w:num>
  <w:num w:numId="14" w16cid:durableId="1921212314">
    <w:abstractNumId w:val="0"/>
  </w:num>
  <w:num w:numId="15" w16cid:durableId="58133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97845"/>
    <w:rsid w:val="000B2597"/>
    <w:rsid w:val="000B54A5"/>
    <w:rsid w:val="000C399F"/>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82CC8"/>
    <w:rsid w:val="00191E93"/>
    <w:rsid w:val="00196CCE"/>
    <w:rsid w:val="001A16EC"/>
    <w:rsid w:val="001A6135"/>
    <w:rsid w:val="001C5A43"/>
    <w:rsid w:val="001D4CE8"/>
    <w:rsid w:val="001E184E"/>
    <w:rsid w:val="001E3651"/>
    <w:rsid w:val="001F66CB"/>
    <w:rsid w:val="00204FB7"/>
    <w:rsid w:val="002079F5"/>
    <w:rsid w:val="00223E08"/>
    <w:rsid w:val="0023066E"/>
    <w:rsid w:val="00230B59"/>
    <w:rsid w:val="0023256F"/>
    <w:rsid w:val="00234529"/>
    <w:rsid w:val="0024070D"/>
    <w:rsid w:val="00261D23"/>
    <w:rsid w:val="00273DFE"/>
    <w:rsid w:val="00276139"/>
    <w:rsid w:val="002830F7"/>
    <w:rsid w:val="002864A1"/>
    <w:rsid w:val="0028745A"/>
    <w:rsid w:val="002A57EE"/>
    <w:rsid w:val="002C2C58"/>
    <w:rsid w:val="002C48AC"/>
    <w:rsid w:val="002C673C"/>
    <w:rsid w:val="002E55BA"/>
    <w:rsid w:val="00311AA2"/>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718B"/>
    <w:rsid w:val="00473675"/>
    <w:rsid w:val="004A5D6E"/>
    <w:rsid w:val="004E515E"/>
    <w:rsid w:val="004F7631"/>
    <w:rsid w:val="00515119"/>
    <w:rsid w:val="005211AF"/>
    <w:rsid w:val="00522812"/>
    <w:rsid w:val="005231C1"/>
    <w:rsid w:val="00551990"/>
    <w:rsid w:val="00557D95"/>
    <w:rsid w:val="00576366"/>
    <w:rsid w:val="00576395"/>
    <w:rsid w:val="005802D6"/>
    <w:rsid w:val="0058564A"/>
    <w:rsid w:val="005C5697"/>
    <w:rsid w:val="005C6DDF"/>
    <w:rsid w:val="005C7447"/>
    <w:rsid w:val="005F00B8"/>
    <w:rsid w:val="005F1382"/>
    <w:rsid w:val="00616D63"/>
    <w:rsid w:val="00632A74"/>
    <w:rsid w:val="006405D1"/>
    <w:rsid w:val="00663A38"/>
    <w:rsid w:val="00663CB3"/>
    <w:rsid w:val="00666C2A"/>
    <w:rsid w:val="00696C39"/>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50498"/>
    <w:rsid w:val="009624BA"/>
    <w:rsid w:val="0097160C"/>
    <w:rsid w:val="0097705A"/>
    <w:rsid w:val="00985B99"/>
    <w:rsid w:val="009A5FB1"/>
    <w:rsid w:val="009B167E"/>
    <w:rsid w:val="009B3AEC"/>
    <w:rsid w:val="009B6715"/>
    <w:rsid w:val="009D19A2"/>
    <w:rsid w:val="009D6744"/>
    <w:rsid w:val="009E0043"/>
    <w:rsid w:val="009E0E78"/>
    <w:rsid w:val="009F0F32"/>
    <w:rsid w:val="00A116FD"/>
    <w:rsid w:val="00A35CEA"/>
    <w:rsid w:val="00A37982"/>
    <w:rsid w:val="00A44D8D"/>
    <w:rsid w:val="00A473C0"/>
    <w:rsid w:val="00A534E4"/>
    <w:rsid w:val="00A5383F"/>
    <w:rsid w:val="00A562A4"/>
    <w:rsid w:val="00A75DF9"/>
    <w:rsid w:val="00A87E6D"/>
    <w:rsid w:val="00A924F6"/>
    <w:rsid w:val="00AB14F4"/>
    <w:rsid w:val="00AC02FF"/>
    <w:rsid w:val="00AC6551"/>
    <w:rsid w:val="00AE0247"/>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25E8E"/>
    <w:rsid w:val="00C57061"/>
    <w:rsid w:val="00C626D2"/>
    <w:rsid w:val="00C723C0"/>
    <w:rsid w:val="00C729FB"/>
    <w:rsid w:val="00CA6DCC"/>
    <w:rsid w:val="00CC508E"/>
    <w:rsid w:val="00CC5A89"/>
    <w:rsid w:val="00CF75BD"/>
    <w:rsid w:val="00D2092D"/>
    <w:rsid w:val="00D71CEE"/>
    <w:rsid w:val="00D906E7"/>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9783A"/>
    <w:rsid w:val="00EA3BAB"/>
    <w:rsid w:val="00EB059F"/>
    <w:rsid w:val="00EC275E"/>
    <w:rsid w:val="00ED52E6"/>
    <w:rsid w:val="00EE618D"/>
    <w:rsid w:val="00EF0A0A"/>
    <w:rsid w:val="00EF37DA"/>
    <w:rsid w:val="00F10039"/>
    <w:rsid w:val="00F16D70"/>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F16D70"/>
    <w:rPr>
      <w:rFonts w:ascii="Arial" w:hAnsi="Arial"/>
      <w:b/>
      <w:color w:val="4E3629" w:themeColor="text1"/>
      <w:sz w:val="22"/>
      <w:szCs w:val="32"/>
    </w:rPr>
  </w:style>
  <w:style w:type="paragraph" w:styleId="Corpodetexto">
    <w:name w:val="Body Text"/>
    <w:basedOn w:val="Normal"/>
    <w:link w:val="CorpodetextoChar"/>
    <w:rsid w:val="00F16D70"/>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F16D70"/>
    <w:rPr>
      <w:rFonts w:ascii="Arial" w:eastAsia="SimSun" w:hAnsi="Arial" w:cs="Times New Roman"/>
      <w:sz w:val="22"/>
      <w:szCs w:val="20"/>
      <w:lang w:eastAsia="zh-CN"/>
    </w:rPr>
  </w:style>
  <w:style w:type="paragraph" w:customStyle="1" w:styleId="Task1">
    <w:name w:val="Task 1"/>
    <w:basedOn w:val="Corpodetexto"/>
    <w:rsid w:val="00F16D70"/>
    <w:pPr>
      <w:tabs>
        <w:tab w:val="left" w:pos="432"/>
      </w:tabs>
      <w:ind w:left="432" w:hanging="432"/>
    </w:pPr>
    <w:rPr>
      <w:rFonts w:eastAsia="Times New Roman"/>
      <w:lang w:eastAsia="en-US"/>
    </w:rPr>
  </w:style>
  <w:style w:type="paragraph" w:customStyle="1" w:styleId="SectionTitle">
    <w:name w:val="Section Title"/>
    <w:basedOn w:val="Corpodetexto"/>
    <w:next w:val="Corpodetexto"/>
    <w:rsid w:val="00F16D70"/>
    <w:pPr>
      <w:keepNext/>
      <w:spacing w:before="240" w:after="0"/>
    </w:pPr>
    <w:rPr>
      <w:rFonts w:eastAsia="Times New Roman"/>
      <w:b/>
      <w:sz w:val="24"/>
      <w:lang w:eastAsia="en-US"/>
    </w:rPr>
  </w:style>
  <w:style w:type="paragraph" w:styleId="Numerada">
    <w:name w:val="List Number"/>
    <w:basedOn w:val="Corpodetexto"/>
    <w:rsid w:val="00F16D70"/>
    <w:pPr>
      <w:numPr>
        <w:numId w:val="15"/>
      </w:numPr>
    </w:pPr>
  </w:style>
  <w:style w:type="paragraph" w:customStyle="1" w:styleId="PageTitle">
    <w:name w:val="Page Title"/>
    <w:basedOn w:val="Corpodetexto"/>
    <w:next w:val="SectionTitle"/>
    <w:rsid w:val="00F16D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4275105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DA51-925F-47E3-9D15-374830B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Template>
  <TotalTime>70</TotalTime>
  <Pages>3</Pages>
  <Words>570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Cliente HT</cp:lastModifiedBy>
  <cp:revision>3</cp:revision>
  <cp:lastPrinted>2019-10-14T17:27:00Z</cp:lastPrinted>
  <dcterms:created xsi:type="dcterms:W3CDTF">2023-05-16T02:05:00Z</dcterms:created>
  <dcterms:modified xsi:type="dcterms:W3CDTF">2023-05-16T03:15:00Z</dcterms:modified>
</cp:coreProperties>
</file>